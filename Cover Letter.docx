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C53" w:rsidRDefault="00C7069A">
      <w:pPr>
        <w:pStyle w:val="Date"/>
      </w:pPr>
      <w:r>
        <w:rPr>
          <w:noProof/>
          <w:lang w:eastAsia="en-US"/>
          <w14:ligatures w14:val="none"/>
          <w14:numForm w14:val="default"/>
          <w14:numSpacing w14:val="default"/>
          <w14:cntxtAlts w14:val="0"/>
        </w:rPr>
        <mc:AlternateContent>
          <mc:Choice Requires="wpg">
            <w:drawing>
              <wp:anchor distT="0" distB="2743200" distL="91440" distR="91440" simplePos="0" relativeHeight="251677696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901952" cy="8686800"/>
                <wp:effectExtent l="0" t="0" r="3175" b="0"/>
                <wp:wrapSquare wrapText="bothSides"/>
                <wp:docPr id="1" name="Group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952" cy="8686800"/>
                          <a:chOff x="0" y="0"/>
                          <a:chExt cx="1905000" cy="8677275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Your Name"/>
                                <w:tag w:val=""/>
                                <w:id w:val="177164487"/>
                                <w:placeholder>
                                  <w:docPart w:val="59424C1067194FBEBCEAA904A3B3BE40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p w:rsidR="006A0C53" w:rsidRDefault="00AF5370">
                                  <w:pPr>
                                    <w:pStyle w:val="Name"/>
                                  </w:pPr>
                                  <w:r>
                                    <w:t>Kalong Boniface</w:t>
                                  </w:r>
                                </w:p>
                              </w:sdtContent>
                            </w:sdt>
                            <w:p w:rsidR="006A0C53" w:rsidRDefault="00D06EF7" w:rsidP="00D06EF7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ind w:left="360"/>
                              </w:pPr>
                              <w:r>
                                <w:t>Data Analyst</w:t>
                              </w:r>
                            </w:p>
                            <w:p w:rsidR="006A0C53" w:rsidRDefault="006A0C53" w:rsidP="00D06EF7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ind w:left="36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4429125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Address"/>
                                <w:tag w:val=""/>
                                <w:id w:val="857930560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p w:rsidR="006A0C53" w:rsidRDefault="00C7069A">
                                  <w:r>
                                    <w:t>[Address 1]</w:t>
                                  </w:r>
                                  <w:r>
                                    <w:br/>
                                    <w:t>[Address 2]</w:t>
                                  </w:r>
                                  <w:r>
                                    <w:br/>
                                    <w:t>[City, ST ZIP Code]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Telephone"/>
                                <w:tag w:val=""/>
                                <w:id w:val="1004709174"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6A0C53" w:rsidRDefault="00D06EF7">
                                  <w:pPr>
                                    <w:pStyle w:val="ContactInfo"/>
                                  </w:pPr>
                                  <w:r>
                                    <w:t>(+233)50-616-2161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Email"/>
                                <w:tag w:val=""/>
                                <w:id w:val="2087269705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6A0C53" w:rsidRDefault="00D06EF7">
                                  <w:pPr>
                                    <w:pStyle w:val="ContactInfo"/>
                                  </w:pPr>
                                  <w:r>
                                    <w:t>Kalongboniface97@gmail.com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Website"/>
                                <w:tag w:val=""/>
                                <w:id w:val="-2006035799"/>
                                <w:showingPlcHdr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6A0C53" w:rsidRDefault="00C7069A">
                                  <w:pPr>
                                    <w:pStyle w:val="ContactInfo"/>
                                  </w:pPr>
                                  <w:r>
                                    <w:t>[Website]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id="Group 1" o:spid="_x0000_s1026" alt="Contact Info" style="position:absolute;margin-left:0;margin-top:0;width:149.75pt;height:684pt;z-index:251677696;mso-height-percent:1000;mso-left-percent:59;mso-wrap-distance-left:7.2pt;mso-wrap-distance-right:7.2pt;mso-wrap-distance-bottom:3in;mso-position-horizontal-relative:page;mso-position-vertical:top;mso-position-vertical-relative:margin;mso-height-percent:1000;mso-left-percent:59;mso-width-relative:margin;mso-height-relative:margin" coordsize="19050,8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width:19050;height:42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alias w:val="Your Name"/>
                          <w:tag w:val=""/>
                          <w:id w:val="177164487"/>
                          <w:placeholder>
                            <w:docPart w:val="59424C1067194FBEBCEAA904A3B3BE40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EndPr/>
                        <w:sdtContent>
                          <w:p w:rsidR="006A0C53" w:rsidRDefault="00AF5370">
                            <w:pPr>
                              <w:pStyle w:val="Name"/>
                            </w:pPr>
                            <w:r>
                              <w:t>Kalong Boniface</w:t>
                            </w:r>
                          </w:p>
                        </w:sdtContent>
                      </w:sdt>
                      <w:p w:rsidR="006A0C53" w:rsidRDefault="00D06EF7" w:rsidP="00D06EF7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ind w:left="360"/>
                        </w:pPr>
                        <w:r>
                          <w:t>Data Analyst</w:t>
                        </w:r>
                      </w:p>
                      <w:p w:rsidR="006A0C53" w:rsidRDefault="006A0C53" w:rsidP="00D06EF7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ind w:left="360"/>
                        </w:pPr>
                      </w:p>
                    </w:txbxContent>
                  </v:textbox>
                </v:shape>
                <v:shape id="Text Box 12" o:spid="_x0000_s1028" type="#_x0000_t202" style="position:absolute;top:44291;width:19050;height:424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alias w:val="Address"/>
                          <w:tag w:val=""/>
                          <w:id w:val="857930560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p w:rsidR="006A0C53" w:rsidRDefault="00C7069A">
                            <w:r>
                              <w:t>[Address 1]</w:t>
                            </w:r>
                            <w:r>
                              <w:br/>
                              <w:t>[Address 2]</w:t>
                            </w:r>
                            <w:r>
                              <w:br/>
                              <w:t>[City, ST ZIP Code]</w:t>
                            </w:r>
                          </w:p>
                        </w:sdtContent>
                      </w:sdt>
                      <w:sdt>
                        <w:sdtPr>
                          <w:alias w:val="Telephone"/>
                          <w:tag w:val=""/>
                          <w:id w:val="1004709174"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p w:rsidR="006A0C53" w:rsidRDefault="00D06EF7">
                            <w:pPr>
                              <w:pStyle w:val="ContactInfo"/>
                            </w:pPr>
                            <w:r>
                              <w:t>(+233)50-616-2161</w:t>
                            </w:r>
                          </w:p>
                        </w:sdtContent>
                      </w:sdt>
                      <w:sdt>
                        <w:sdtPr>
                          <w:alias w:val="Email"/>
                          <w:tag w:val=""/>
                          <w:id w:val="2087269705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p w:rsidR="006A0C53" w:rsidRDefault="00D06EF7">
                            <w:pPr>
                              <w:pStyle w:val="ContactInfo"/>
                            </w:pPr>
                            <w:r>
                              <w:t>Kalongboniface97@gmail.com</w:t>
                            </w:r>
                          </w:p>
                        </w:sdtContent>
                      </w:sdt>
                      <w:sdt>
                        <w:sdtPr>
                          <w:alias w:val="Website"/>
                          <w:tag w:val=""/>
                          <w:id w:val="-2006035799"/>
                          <w:showingPlcHdr/>
                          <w:dataBinding w:prefixMappings="xmlns:ns0='http://schemas.microsoft.com/office/2006/coverPageProps' " w:xpath="/ns0:CoverPageProperties[1]/ns0:CompanyFax[1]" w:storeItemID="{55AF091B-3C7A-41E3-B477-F2FDAA23CFDA}"/>
                          <w:text/>
                        </w:sdtPr>
                        <w:sdtEndPr/>
                        <w:sdtContent>
                          <w:p w:rsidR="006A0C53" w:rsidRDefault="00C7069A">
                            <w:pPr>
                              <w:pStyle w:val="ContactInfo"/>
                            </w:pPr>
                            <w:r>
                              <w:t>[Website]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sdt>
        <w:sdtPr>
          <w:id w:val="-80211151"/>
          <w:placeholder>
            <w:docPart w:val="B5EE4F19DF0C40A3A1277074D22107C1"/>
          </w:placeholder>
          <w:showingPlcHdr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>
            <w:t>[Click to select a date]</w:t>
          </w:r>
        </w:sdtContent>
      </w:sdt>
    </w:p>
    <w:p w:rsidR="006A0C53" w:rsidRDefault="00C7069A">
      <w:pPr>
        <w:pStyle w:val="Recipient"/>
      </w:pPr>
      <w:sdt>
        <w:sdtPr>
          <w:id w:val="1085264987"/>
          <w:placeholder>
            <w:docPart w:val="CD96AD39D80E411984014FB4305C03C2"/>
          </w:placeholder>
          <w:temporary/>
          <w:showingPlcHdr/>
          <w15:appearance w15:val="hidden"/>
          <w:text/>
        </w:sdtPr>
        <w:sdtEndPr/>
        <w:sdtContent>
          <w:r>
            <w:t>[Recipient Name]</w:t>
          </w:r>
        </w:sdtContent>
      </w:sdt>
    </w:p>
    <w:p w:rsidR="006A0C53" w:rsidRDefault="00C7069A">
      <w:pPr>
        <w:pStyle w:val="Recipient"/>
      </w:pPr>
      <w:sdt>
        <w:sdtPr>
          <w:id w:val="-1189296398"/>
          <w:placeholder>
            <w:docPart w:val="8354F4B1F5CB46E29CE4F28F0CF4DD2A"/>
          </w:placeholder>
          <w:temporary/>
          <w:showingPlcHdr/>
          <w15:appearance w15:val="hidden"/>
          <w:text/>
        </w:sdtPr>
        <w:sdtEndPr/>
        <w:sdtContent>
          <w:r>
            <w:t>[Title]</w:t>
          </w:r>
        </w:sdtContent>
      </w:sdt>
    </w:p>
    <w:p w:rsidR="006A0C53" w:rsidRDefault="00C7069A">
      <w:pPr>
        <w:pStyle w:val="Recipient"/>
      </w:pPr>
      <w:sdt>
        <w:sdtPr>
          <w:id w:val="-1336061025"/>
          <w:placeholder>
            <w:docPart w:val="54759148A0474CD28D2CEE4E64E3A0A4"/>
          </w:placeholder>
          <w:temporary/>
          <w:showingPlcHdr/>
          <w15:appearance w15:val="hidden"/>
          <w:text/>
        </w:sdtPr>
        <w:sdtEndPr/>
        <w:sdtContent>
          <w:r>
            <w:t>[Company Name]</w:t>
          </w:r>
        </w:sdtContent>
      </w:sdt>
    </w:p>
    <w:p w:rsidR="006A0C53" w:rsidRDefault="00C7069A">
      <w:pPr>
        <w:pStyle w:val="Recipient"/>
        <w:tabs>
          <w:tab w:val="left" w:pos="4380"/>
        </w:tabs>
      </w:pPr>
      <w:sdt>
        <w:sdtPr>
          <w:id w:val="840900122"/>
          <w:placeholder>
            <w:docPart w:val="7DDB585295D44BF8B6B83EB1207759EB"/>
          </w:placeholder>
          <w:temporary/>
          <w:showingPlcHdr/>
          <w15:appearance w15:val="hidden"/>
          <w:text/>
        </w:sdtPr>
        <w:sdtEndPr/>
        <w:sdtContent>
          <w:r>
            <w:t>[Street Address]</w:t>
          </w:r>
        </w:sdtContent>
      </w:sdt>
    </w:p>
    <w:p w:rsidR="006A0C53" w:rsidRDefault="00C7069A">
      <w:pPr>
        <w:pStyle w:val="Recipient"/>
      </w:pPr>
      <w:sdt>
        <w:sdtPr>
          <w:id w:val="-1247187982"/>
          <w:placeholder>
            <w:docPart w:val="60F1FA4D20614E9CA2DA98214ACF2688"/>
          </w:placeholder>
          <w:temporary/>
          <w:showingPlcHdr/>
          <w15:appearance w15:val="hidden"/>
          <w:text/>
        </w:sdtPr>
        <w:sdtEndPr/>
        <w:sdtContent>
          <w:r>
            <w:t>[City, ST Zip Code]</w:t>
          </w:r>
        </w:sdtContent>
      </w:sdt>
    </w:p>
    <w:p w:rsidR="006A0C53" w:rsidRDefault="00C7069A">
      <w:r>
        <w:t xml:space="preserve">Dear </w:t>
      </w:r>
      <w:sdt>
        <w:sdtPr>
          <w:id w:val="1586728313"/>
          <w:placeholder>
            <w:docPart w:val="77BE5BAFA8084B4FA11E8997EA5BAF3B"/>
          </w:placeholder>
          <w:temporary/>
          <w:showingPlcHdr/>
          <w15:appearance w15:val="hidden"/>
          <w:text/>
        </w:sdtPr>
        <w:sdtEndPr/>
        <w:sdtContent>
          <w:r>
            <w:t>[Recipient]</w:t>
          </w:r>
        </w:sdtContent>
      </w:sdt>
      <w:r>
        <w:t>:</w:t>
      </w:r>
    </w:p>
    <w:p w:rsidR="006A0C53" w:rsidRDefault="009F6529" w:rsidP="009F6529">
      <w:r>
        <w:t xml:space="preserve"> I am writing in regard to your job opening of [Target Role]. As a candidate with extensive experience in [ Job Title], I am highly skilled in [Hard Skilled </w:t>
      </w:r>
      <w:r w:rsidR="00D06EF7">
        <w:t>to</w:t>
      </w:r>
      <w:r>
        <w:t xml:space="preserve"> JD].</w:t>
      </w:r>
    </w:p>
    <w:p w:rsidR="009F6529" w:rsidRDefault="009F6529" w:rsidP="009F6529">
      <w:r>
        <w:t>The opportunity to join [Organization</w:t>
      </w:r>
      <w:r w:rsidR="00CF5A4E">
        <w:t>] greatly interests me because [Reason]. As a holder of [Degree, Certificates], I can competently execute [JD Responsibilities]. I believe that I would make a valuable assert to your term and I offer my resume for your review.</w:t>
      </w:r>
    </w:p>
    <w:p w:rsidR="00CF5A4E" w:rsidRDefault="00CF5A4E" w:rsidP="009F6529">
      <w:r>
        <w:t>As per my professional summary, my qualities and experience make me highly suitable for the role of [Target Role].</w:t>
      </w:r>
      <w:r w:rsidR="00AF5370">
        <w:t xml:space="preserve"> I</w:t>
      </w:r>
      <w:r>
        <w:t xml:space="preserve"> am highly regarded for [Transferable Skills]. I am proficient in [Systems].</w:t>
      </w:r>
    </w:p>
    <w:p w:rsidR="00CF5A4E" w:rsidRDefault="00CF5A4E" w:rsidP="009F6529">
      <w:r>
        <w:t>Throughout my career, I have demon</w:t>
      </w:r>
      <w:r w:rsidR="00AF5370">
        <w:t>strated the highest levels of service and commitment to the mission of any organization I have worked for [List 3-4 Achievements Relevant to the JD].</w:t>
      </w:r>
    </w:p>
    <w:p w:rsidR="00AF5370" w:rsidRDefault="00AF5370" w:rsidP="009F6529">
      <w:r>
        <w:t>I would welcome the opportunity to work for [Company Name] because [3 Reason].</w:t>
      </w:r>
    </w:p>
    <w:p w:rsidR="00AF5370" w:rsidRDefault="00AF5370" w:rsidP="009F6529">
      <w:r>
        <w:t>I thank you for your time and consideration, and I look forward to hearing from your earliest convenience.</w:t>
      </w:r>
    </w:p>
    <w:p w:rsidR="00AF5370" w:rsidRDefault="00AF5370" w:rsidP="009F6529"/>
    <w:p w:rsidR="006A0C53" w:rsidRDefault="00C7069A">
      <w:pPr>
        <w:pStyle w:val="Closing"/>
      </w:pPr>
      <w:r>
        <w:t>S</w:t>
      </w:r>
      <w:r>
        <w:t>incerely,</w:t>
      </w:r>
    </w:p>
    <w:sdt>
      <w:sdtPr>
        <w:alias w:val="Your Name"/>
        <w:tag w:val=""/>
        <w:id w:val="1197042864"/>
        <w:placeholder>
          <w:docPart w:val="59424C1067194FBEBCEAA904A3B3BE4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6A0C53" w:rsidRDefault="00AF5370">
          <w:r>
            <w:t>Kalong Boniface</w:t>
          </w:r>
        </w:p>
      </w:sdtContent>
    </w:sdt>
    <w:p w:rsidR="006A0C53" w:rsidRDefault="00C7069A">
      <w:pPr>
        <w:pStyle w:val="Enclosure"/>
      </w:pPr>
      <w:r>
        <w:t>Enclosure</w:t>
      </w:r>
      <w:bookmarkStart w:id="0" w:name="_GoBack"/>
      <w:bookmarkEnd w:id="0"/>
    </w:p>
    <w:sectPr w:rsidR="006A0C53">
      <w:headerReference w:type="default" r:id="rId10"/>
      <w:footerReference w:type="default" r:id="rId11"/>
      <w:headerReference w:type="first" r:id="rId12"/>
      <w:pgSz w:w="12240" w:h="15840"/>
      <w:pgMar w:top="1080" w:right="720" w:bottom="1080" w:left="47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69A" w:rsidRDefault="00C7069A">
      <w:pPr>
        <w:spacing w:after="0" w:line="240" w:lineRule="auto"/>
      </w:pPr>
      <w:r>
        <w:separator/>
      </w:r>
    </w:p>
  </w:endnote>
  <w:endnote w:type="continuationSeparator" w:id="0">
    <w:p w:rsidR="00C7069A" w:rsidRDefault="00C70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C53" w:rsidRDefault="00C7069A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36576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A0C53" w:rsidRDefault="00C7069A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0;margin-top:0;width:150pt;height:682.5pt;z-index:251659264;visibility:visible;mso-wrap-style:square;mso-width-percent:246;mso-height-percent:400;mso-left-percent:59;mso-wrap-distance-left:28.8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:rsidR="006A0C53" w:rsidRDefault="00C7069A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69A" w:rsidRDefault="00C7069A">
      <w:pPr>
        <w:spacing w:after="0" w:line="240" w:lineRule="auto"/>
      </w:pPr>
      <w:r>
        <w:separator/>
      </w:r>
    </w:p>
  </w:footnote>
  <w:footnote w:type="continuationSeparator" w:id="0">
    <w:p w:rsidR="00C7069A" w:rsidRDefault="00C70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C53" w:rsidRDefault="00C7069A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365760" distR="365760" simplePos="0" relativeHeight="251668480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2FFAD49B" id="Straight Connector 2" o:spid="_x0000_s1026" style="position:absolute;z-index:-251648000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C53" w:rsidRDefault="00C7069A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365760" distR="365760" simplePos="0" relativeHeight="251666432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17F2A691" id="Straight Connector 9" o:spid="_x0000_s1026" style="position:absolute;z-index:-251650048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304D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47AB0"/>
    <w:multiLevelType w:val="hybridMultilevel"/>
    <w:tmpl w:val="D7C2BA36"/>
    <w:lvl w:ilvl="0" w:tplc="54EC712C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5"/>
  </w:num>
  <w:num w:numId="16">
    <w:abstractNumId w:val="1"/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529"/>
    <w:rsid w:val="006A0C53"/>
    <w:rsid w:val="00702098"/>
    <w:rsid w:val="009F6529"/>
    <w:rsid w:val="00AF5370"/>
    <w:rsid w:val="00C7069A"/>
    <w:rsid w:val="00CF5A4E"/>
    <w:rsid w:val="00D0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048A6"/>
  <w15:chartTrackingRefBased/>
  <w15:docId w15:val="{A43EF9B8-21FE-410E-AA44-85D445A6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2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2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2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2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2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2"/>
    <w:rPr>
      <w:caps/>
      <w:color w:val="969696" w:themeColor="accent3"/>
      <w:sz w:val="20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ajorEastAsia" w:hAnsiTheme="majorHAnsi" w:cstheme="majorBid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9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hronological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5EE4F19DF0C40A3A1277074D2210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FAB60-091B-4B88-BB94-5D010A458F8F}"/>
      </w:docPartPr>
      <w:docPartBody>
        <w:p w:rsidR="00000000" w:rsidRDefault="009C1CA3">
          <w:pPr>
            <w:pStyle w:val="B5EE4F19DF0C40A3A1277074D22107C1"/>
          </w:pPr>
          <w:r>
            <w:t>[Click to select a date]</w:t>
          </w:r>
        </w:p>
      </w:docPartBody>
    </w:docPart>
    <w:docPart>
      <w:docPartPr>
        <w:name w:val="CD96AD39D80E411984014FB4305C0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50224-C567-4F58-917E-3FCB1AF1E22A}"/>
      </w:docPartPr>
      <w:docPartBody>
        <w:p w:rsidR="00000000" w:rsidRDefault="009C1CA3">
          <w:pPr>
            <w:pStyle w:val="CD96AD39D80E411984014FB4305C03C2"/>
          </w:pPr>
          <w:r>
            <w:t>[Recipient Name]</w:t>
          </w:r>
        </w:p>
      </w:docPartBody>
    </w:docPart>
    <w:docPart>
      <w:docPartPr>
        <w:name w:val="8354F4B1F5CB46E29CE4F28F0CF4D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51EE0-828D-4D10-9BBF-72749AD857BE}"/>
      </w:docPartPr>
      <w:docPartBody>
        <w:p w:rsidR="00000000" w:rsidRDefault="009C1CA3">
          <w:pPr>
            <w:pStyle w:val="8354F4B1F5CB46E29CE4F28F0CF4DD2A"/>
          </w:pPr>
          <w:r>
            <w:t>[Title]</w:t>
          </w:r>
        </w:p>
      </w:docPartBody>
    </w:docPart>
    <w:docPart>
      <w:docPartPr>
        <w:name w:val="54759148A0474CD28D2CEE4E64E3A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F1CC3-9C03-45C7-8F1F-7F70EEED51DF}"/>
      </w:docPartPr>
      <w:docPartBody>
        <w:p w:rsidR="00000000" w:rsidRDefault="009C1CA3">
          <w:pPr>
            <w:pStyle w:val="54759148A0474CD28D2CEE4E64E3A0A4"/>
          </w:pPr>
          <w:r>
            <w:t>[Company Name]</w:t>
          </w:r>
        </w:p>
      </w:docPartBody>
    </w:docPart>
    <w:docPart>
      <w:docPartPr>
        <w:name w:val="7DDB585295D44BF8B6B83EB120775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3C07E-4B55-4DBC-80B4-C0D0AC4B6F79}"/>
      </w:docPartPr>
      <w:docPartBody>
        <w:p w:rsidR="00000000" w:rsidRDefault="009C1CA3">
          <w:pPr>
            <w:pStyle w:val="7DDB585295D44BF8B6B83EB1207759EB"/>
          </w:pPr>
          <w:r>
            <w:t>[Street Address]</w:t>
          </w:r>
        </w:p>
      </w:docPartBody>
    </w:docPart>
    <w:docPart>
      <w:docPartPr>
        <w:name w:val="60F1FA4D20614E9CA2DA98214ACF2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C1C9E-94C0-470B-A40D-C53BA55FE3AF}"/>
      </w:docPartPr>
      <w:docPartBody>
        <w:p w:rsidR="00000000" w:rsidRDefault="009C1CA3">
          <w:pPr>
            <w:pStyle w:val="60F1FA4D20614E9CA2DA98214ACF2688"/>
          </w:pPr>
          <w:r>
            <w:t>[City, ST Zip Code]</w:t>
          </w:r>
        </w:p>
      </w:docPartBody>
    </w:docPart>
    <w:docPart>
      <w:docPartPr>
        <w:name w:val="77BE5BAFA8084B4FA11E8997EA5BA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9E2B1-2C0B-438E-A221-7CFEC2D759E2}"/>
      </w:docPartPr>
      <w:docPartBody>
        <w:p w:rsidR="00000000" w:rsidRDefault="009C1CA3">
          <w:pPr>
            <w:pStyle w:val="77BE5BAFA8084B4FA11E8997EA5BAF3B"/>
          </w:pPr>
          <w:r>
            <w:t>[Recipient]</w:t>
          </w:r>
        </w:p>
      </w:docPartBody>
    </w:docPart>
    <w:docPart>
      <w:docPartPr>
        <w:name w:val="59424C1067194FBEBCEAA904A3B3B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B204-83BA-406F-B490-C246E3B42862}"/>
      </w:docPartPr>
      <w:docPartBody>
        <w:p w:rsidR="00000000" w:rsidRDefault="009C1CA3">
          <w:pPr>
            <w:pStyle w:val="59424C1067194FBEBCEAA904A3B3BE40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47AB0"/>
    <w:multiLevelType w:val="hybridMultilevel"/>
    <w:tmpl w:val="D7C2BA36"/>
    <w:lvl w:ilvl="0" w:tplc="54EC712C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CA3"/>
    <w:rsid w:val="009C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EE4F19DF0C40A3A1277074D22107C1">
    <w:name w:val="B5EE4F19DF0C40A3A1277074D22107C1"/>
  </w:style>
  <w:style w:type="paragraph" w:customStyle="1" w:styleId="CD96AD39D80E411984014FB4305C03C2">
    <w:name w:val="CD96AD39D80E411984014FB4305C03C2"/>
  </w:style>
  <w:style w:type="paragraph" w:customStyle="1" w:styleId="8354F4B1F5CB46E29CE4F28F0CF4DD2A">
    <w:name w:val="8354F4B1F5CB46E29CE4F28F0CF4DD2A"/>
  </w:style>
  <w:style w:type="paragraph" w:customStyle="1" w:styleId="54759148A0474CD28D2CEE4E64E3A0A4">
    <w:name w:val="54759148A0474CD28D2CEE4E64E3A0A4"/>
  </w:style>
  <w:style w:type="paragraph" w:customStyle="1" w:styleId="7DDB585295D44BF8B6B83EB1207759EB">
    <w:name w:val="7DDB585295D44BF8B6B83EB1207759EB"/>
  </w:style>
  <w:style w:type="paragraph" w:customStyle="1" w:styleId="60F1FA4D20614E9CA2DA98214ACF2688">
    <w:name w:val="60F1FA4D20614E9CA2DA98214ACF2688"/>
  </w:style>
  <w:style w:type="paragraph" w:customStyle="1" w:styleId="77BE5BAFA8084B4FA11E8997EA5BAF3B">
    <w:name w:val="77BE5BAFA8084B4FA11E8997EA5BAF3B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color w:val="000000" w:themeColor="text1"/>
      <w:sz w:val="20"/>
      <w:lang w:eastAsia="ja-JP"/>
    </w:rPr>
  </w:style>
  <w:style w:type="paragraph" w:customStyle="1" w:styleId="50C40D6A7FCA461BB6EC5A5C494377DB">
    <w:name w:val="50C40D6A7FCA461BB6EC5A5C494377DB"/>
  </w:style>
  <w:style w:type="paragraph" w:customStyle="1" w:styleId="59424C1067194FBEBCEAA904A3B3BE40">
    <w:name w:val="59424C1067194FBEBCEAA904A3B3BE40"/>
  </w:style>
  <w:style w:type="paragraph" w:customStyle="1" w:styleId="A1A7A5C13CCF49F2BF9A3EAF7C749482">
    <w:name w:val="A1A7A5C13CCF49F2BF9A3EAF7C7494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(+233)50-616-2161</CompanyPhone>
  <CompanyFax/>
  <CompanyEmail>Kalongboniface97@gmail.com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882E5C-0A69-4897-888E-9272B83487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44A163-C91E-49E6-BA36-CA5368130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ChronologicalLetter</Template>
  <TotalTime>48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Kalong Boniface</dc:creator>
  <cp:keywords/>
  <cp:lastModifiedBy>Guy</cp:lastModifiedBy>
  <cp:revision>5</cp:revision>
  <dcterms:created xsi:type="dcterms:W3CDTF">2022-05-13T07:56:00Z</dcterms:created>
  <dcterms:modified xsi:type="dcterms:W3CDTF">2022-05-13T08:44:00Z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TC028350519991</vt:lpwstr>
  </property>
</Properties>
</file>