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6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147"/>
        <w:gridCol w:w="1708"/>
        <w:gridCol w:w="90"/>
        <w:gridCol w:w="561"/>
        <w:gridCol w:w="4094"/>
        <w:gridCol w:w="796"/>
        <w:gridCol w:w="2020"/>
        <w:gridCol w:w="796"/>
      </w:tblGrid>
      <w:tr w:rsidR="004B4147" w:rsidRPr="004B4147" w:rsidTr="005465AC">
        <w:trPr>
          <w:gridAfter w:val="1"/>
          <w:wAfter w:w="796" w:type="dxa"/>
        </w:trPr>
        <w:tc>
          <w:tcPr>
            <w:tcW w:w="1532" w:type="dxa"/>
            <w:gridSpan w:val="2"/>
          </w:tcPr>
          <w:p w:rsidR="004B4147" w:rsidRPr="004B4147" w:rsidRDefault="0091712E" w:rsidP="004B4147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57E04C7C" wp14:editId="52E323D6">
                  <wp:extent cx="972820" cy="9728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oni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9" w:type="dxa"/>
            <w:gridSpan w:val="6"/>
            <w:tcBorders>
              <w:bottom w:val="single" w:sz="4" w:space="0" w:color="FFFFFF" w:themeColor="background1"/>
            </w:tcBorders>
          </w:tcPr>
          <w:p w:rsidR="004B4147" w:rsidRDefault="00303CAE" w:rsidP="004B4147">
            <w:pPr>
              <w:pStyle w:val="Title"/>
            </w:pPr>
            <w:r>
              <w:t>Kalong</w:t>
            </w:r>
          </w:p>
          <w:p w:rsidR="004B4147" w:rsidRPr="004B4147" w:rsidRDefault="00303CAE" w:rsidP="00303CAE">
            <w:pPr>
              <w:pStyle w:val="Subtitle"/>
            </w:pPr>
            <w:r>
              <w:t>Boniface</w:t>
            </w:r>
          </w:p>
        </w:tc>
      </w:tr>
      <w:tr w:rsidR="00A21AF8" w:rsidRPr="004B4147" w:rsidTr="005465AC">
        <w:trPr>
          <w:gridAfter w:val="1"/>
          <w:wAfter w:w="796" w:type="dxa"/>
        </w:trPr>
        <w:tc>
          <w:tcPr>
            <w:tcW w:w="1532" w:type="dxa"/>
            <w:gridSpan w:val="2"/>
          </w:tcPr>
          <w:p w:rsidR="00A21AF8" w:rsidRPr="004B4147" w:rsidRDefault="00A21AF8" w:rsidP="000161E1"/>
        </w:tc>
        <w:tc>
          <w:tcPr>
            <w:tcW w:w="9269" w:type="dxa"/>
            <w:gridSpan w:val="6"/>
            <w:tcBorders>
              <w:top w:val="single" w:sz="4" w:space="0" w:color="FFFFFF" w:themeColor="background1"/>
            </w:tcBorders>
          </w:tcPr>
          <w:p w:rsidR="00A21AF8" w:rsidRPr="00303CAE" w:rsidRDefault="00303CAE" w:rsidP="00303CAE">
            <w:pPr>
              <w:pStyle w:val="Jobtitle"/>
              <w:rPr>
                <w:b/>
              </w:rPr>
            </w:pPr>
            <w:r w:rsidRPr="00303CAE">
              <w:rPr>
                <w:b/>
              </w:rPr>
              <w:t>Data Analyst</w:t>
            </w:r>
          </w:p>
        </w:tc>
      </w:tr>
      <w:tr w:rsidR="007772B1" w:rsidRPr="004B4147" w:rsidTr="005465AC">
        <w:trPr>
          <w:gridAfter w:val="1"/>
          <w:wAfter w:w="796" w:type="dxa"/>
          <w:trHeight w:val="720"/>
        </w:trPr>
        <w:tc>
          <w:tcPr>
            <w:tcW w:w="1532" w:type="dxa"/>
            <w:gridSpan w:val="2"/>
          </w:tcPr>
          <w:p w:rsidR="007772B1" w:rsidRPr="004B4147" w:rsidRDefault="007772B1" w:rsidP="00A21AF8"/>
        </w:tc>
        <w:tc>
          <w:tcPr>
            <w:tcW w:w="9269" w:type="dxa"/>
            <w:gridSpan w:val="6"/>
          </w:tcPr>
          <w:p w:rsidR="007772B1" w:rsidRDefault="00FE5176" w:rsidP="00A21AF8">
            <w:pPr>
              <w:pStyle w:val="Jo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E2AD12" wp14:editId="09166DB3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406400</wp:posOffset>
                      </wp:positionV>
                      <wp:extent cx="2171700" cy="431720"/>
                      <wp:effectExtent l="0" t="0" r="19050" b="2603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431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8527E" w:rsidRPr="009E184B" w:rsidRDefault="00F8527E" w:rsidP="00F8527E">
                                  <w:pPr>
                                    <w:tabs>
                                      <w:tab w:val="left" w:pos="2880"/>
                                    </w:tabs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Summary</w:t>
                                  </w:r>
                                </w:p>
                                <w:p w:rsidR="00303CAE" w:rsidRDefault="00303CAE" w:rsidP="00303CAE">
                                  <w:pPr>
                                    <w:pStyle w:val="Heading1"/>
                                    <w:rPr>
                                      <w:rFonts w:eastAsiaTheme="minorHAnsi" w:cstheme="minorBidi"/>
                                      <w:caps w:val="0"/>
                                      <w:color w:val="262626" w:themeColor="text1" w:themeTint="D9"/>
                                      <w:spacing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303CAE" w:rsidRDefault="00303C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E2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24.25pt;margin-top:32pt;width:171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" fillcolor="white [3201]" strokeweight=".5pt">
                      <v:textbox>
                        <w:txbxContent>
                          <w:p w:rsidR="00F8527E" w:rsidRPr="009E184B" w:rsidRDefault="00F8527E" w:rsidP="00F8527E">
                            <w:pPr>
                              <w:tabs>
                                <w:tab w:val="left" w:pos="2880"/>
                              </w:tabs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9E184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  <w:p w:rsidR="00303CAE" w:rsidRDefault="00303CAE" w:rsidP="00303CAE">
                            <w:pPr>
                              <w:pStyle w:val="Heading1"/>
                              <w:rPr>
                                <w:rFonts w:eastAsiaTheme="minorHAnsi" w:cstheme="minorBidi"/>
                                <w:caps w:val="0"/>
                                <w:color w:val="262626" w:themeColor="text1" w:themeTint="D9"/>
                                <w:spacing w:val="0"/>
                                <w:sz w:val="18"/>
                                <w:szCs w:val="18"/>
                              </w:rPr>
                            </w:pPr>
                          </w:p>
                          <w:p w:rsidR="00303CAE" w:rsidRDefault="00303CA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F0DAF" w:rsidRPr="00997E86" w:rsidTr="005465AC">
        <w:tc>
          <w:tcPr>
            <w:tcW w:w="385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F32884" wp14:editId="33663794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744A3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5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45" w:type="dxa"/>
            <w:gridSpan w:val="3"/>
            <w:vAlign w:val="center"/>
          </w:tcPr>
          <w:p w:rsidR="00BF0DAF" w:rsidRPr="00B03ED5" w:rsidRDefault="008F152D" w:rsidP="006D6129">
            <w:pPr>
              <w:pStyle w:val="Contact"/>
            </w:pPr>
            <w:sdt>
              <w:sdtPr>
                <w:rPr>
                  <w:color w:val="1D3251" w:themeColor="accent1"/>
                </w:rPr>
                <w:alias w:val="Phone"/>
                <w:id w:val="1465078255"/>
                <w:placeholder>
                  <w:docPart w:val="EB3FC5BE5F85444ABD8FC25A0E308A6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6D6129">
                  <w:rPr>
                    <w:color w:val="1D3251" w:themeColor="accent1"/>
                  </w:rPr>
                  <w:t>(+233)50-616-2161</w:t>
                </w:r>
                <w:r w:rsidR="006D6129" w:rsidRPr="005A5B05">
                  <w:rPr>
                    <w:color w:val="1D3251" w:themeColor="accent1"/>
                  </w:rPr>
                  <w:t xml:space="preserve"> </w:t>
                </w:r>
              </w:sdtContent>
            </w:sdt>
          </w:p>
        </w:tc>
        <w:tc>
          <w:tcPr>
            <w:tcW w:w="561" w:type="dxa"/>
          </w:tcPr>
          <w:p w:rsidR="00BF0DAF" w:rsidRPr="00997E86" w:rsidRDefault="00BF0DAF" w:rsidP="00BF0DAF"/>
        </w:tc>
        <w:tc>
          <w:tcPr>
            <w:tcW w:w="7706" w:type="dxa"/>
            <w:gridSpan w:val="4"/>
            <w:vMerge w:val="restart"/>
          </w:tcPr>
          <w:p w:rsidR="00BF0DAF" w:rsidRPr="00997E86" w:rsidRDefault="00FE5176" w:rsidP="00BF0DAF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6F0A9F" wp14:editId="05F7582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398145</wp:posOffset>
                      </wp:positionV>
                      <wp:extent cx="4483100" cy="1417903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0" cy="14179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03CAE" w:rsidRPr="009E184B" w:rsidRDefault="00303CAE" w:rsidP="00303CAE">
                                  <w:pPr>
                                    <w:tabs>
                                      <w:tab w:val="left" w:pos="2880"/>
                                    </w:tabs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Entry-level data analytics professional; Passionate about </w:t>
                                  </w:r>
                                  <w:r w:rsidR="00FE5176"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data analysis with an 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excellent understanding in SQL, Excel, Tableau,</w:t>
                                  </w:r>
                                  <w:r w:rsidR="00FE5176"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Python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and R. With a solid background in statistics, and using d</w:t>
                                  </w:r>
                                  <w:r w:rsidR="009E184B"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ata insights to drive business 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growth</w:t>
                                  </w:r>
                                  <w:r w:rsidRPr="009E184B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303CAE" w:rsidRDefault="00303C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F0A9F" id="Text Box 9" o:spid="_x0000_s1027" type="#_x0000_t202" style="position:absolute;margin-left:-.55pt;margin-top:31.35pt;width:353pt;height:11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" fillcolor="white [3201]" stroked="f" strokeweight=".5pt">
                      <v:textbox>
                        <w:txbxContent>
                          <w:p w:rsidR="00303CAE" w:rsidRPr="009E184B" w:rsidRDefault="00303CAE" w:rsidP="00303CAE">
                            <w:pPr>
                              <w:tabs>
                                <w:tab w:val="left" w:pos="2880"/>
                              </w:tabs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Entry-level data analytics professional; Passionate about </w:t>
                            </w:r>
                            <w:r w:rsidR="00FE5176"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data analysis with an 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excellent understanding in SQL, Excel, Tableau,</w:t>
                            </w:r>
                            <w:r w:rsidR="00FE5176"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Python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R. With a solid background in statistics, and using d</w:t>
                            </w:r>
                            <w:r w:rsidR="009E184B"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ata insights to drive business 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growth</w:t>
                            </w:r>
                            <w:r w:rsidRPr="009E184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03CAE" w:rsidRDefault="00303CA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D6129" w:rsidRPr="00997E86" w:rsidTr="005465AC">
        <w:tc>
          <w:tcPr>
            <w:tcW w:w="385" w:type="dxa"/>
            <w:vAlign w:val="center"/>
          </w:tcPr>
          <w:p w:rsidR="006D6129" w:rsidRPr="00621B5C" w:rsidRDefault="006D6129" w:rsidP="006D612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FD49F2" wp14:editId="1C0AC632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7AB6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8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45" w:type="dxa"/>
            <w:gridSpan w:val="3"/>
            <w:vAlign w:val="center"/>
          </w:tcPr>
          <w:p w:rsidR="006D6129" w:rsidRPr="00B03ED5" w:rsidRDefault="0091712E" w:rsidP="006D6129">
            <w:pPr>
              <w:pStyle w:val="Contact"/>
            </w:pPr>
            <w:r>
              <w:t>k</w:t>
            </w:r>
            <w:r w:rsidR="006D6129">
              <w:t>alongboniface97@gmail.com</w:t>
            </w:r>
          </w:p>
        </w:tc>
        <w:tc>
          <w:tcPr>
            <w:tcW w:w="561" w:type="dxa"/>
          </w:tcPr>
          <w:p w:rsidR="006D6129" w:rsidRPr="00997E86" w:rsidRDefault="006D6129" w:rsidP="006D6129"/>
        </w:tc>
        <w:tc>
          <w:tcPr>
            <w:tcW w:w="7706" w:type="dxa"/>
            <w:gridSpan w:val="4"/>
            <w:vMerge/>
          </w:tcPr>
          <w:p w:rsidR="006D6129" w:rsidRPr="00997E86" w:rsidRDefault="006D6129" w:rsidP="006D6129"/>
        </w:tc>
      </w:tr>
      <w:tr w:rsidR="006D6129" w:rsidRPr="00CD2FD2" w:rsidTr="005465AC">
        <w:trPr>
          <w:trHeight w:val="432"/>
        </w:trPr>
        <w:tc>
          <w:tcPr>
            <w:tcW w:w="385" w:type="dxa"/>
            <w:vAlign w:val="center"/>
          </w:tcPr>
          <w:p w:rsidR="006D6129" w:rsidRPr="00621B5C" w:rsidRDefault="006D6129" w:rsidP="006D612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4623A9D" wp14:editId="276F79B2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DA7F2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21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45" w:type="dxa"/>
            <w:gridSpan w:val="3"/>
            <w:vAlign w:val="center"/>
          </w:tcPr>
          <w:p w:rsidR="006D6129" w:rsidRPr="00B03ED5" w:rsidRDefault="006D6129" w:rsidP="006D6129">
            <w:pPr>
              <w:pStyle w:val="Contact"/>
            </w:pPr>
            <w:r>
              <w:t>Kumasi/Ghana</w:t>
            </w:r>
          </w:p>
        </w:tc>
        <w:tc>
          <w:tcPr>
            <w:tcW w:w="561" w:type="dxa"/>
          </w:tcPr>
          <w:p w:rsidR="006D6129" w:rsidRPr="00997E86" w:rsidRDefault="006D6129" w:rsidP="006D6129">
            <w:r>
              <w:tab/>
            </w:r>
          </w:p>
        </w:tc>
        <w:tc>
          <w:tcPr>
            <w:tcW w:w="4890" w:type="dxa"/>
            <w:gridSpan w:val="2"/>
            <w:vMerge w:val="restart"/>
            <w:tcBorders>
              <w:bottom w:val="single" w:sz="4" w:space="0" w:color="D9D9D9" w:themeColor="background1" w:themeShade="D9"/>
            </w:tcBorders>
          </w:tcPr>
          <w:p w:rsidR="006D6129" w:rsidRPr="00303CAE" w:rsidRDefault="006D6129" w:rsidP="006D612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2816" w:type="dxa"/>
            <w:gridSpan w:val="2"/>
            <w:vMerge w:val="restart"/>
            <w:tcBorders>
              <w:bottom w:val="single" w:sz="4" w:space="0" w:color="D9D9D9" w:themeColor="background1" w:themeShade="D9"/>
            </w:tcBorders>
          </w:tcPr>
          <w:p w:rsidR="006D6129" w:rsidRPr="00CD2FD2" w:rsidRDefault="006D6129" w:rsidP="006D6129">
            <w:pPr>
              <w:rPr>
                <w:lang w:val="it-IT"/>
              </w:rPr>
            </w:pPr>
          </w:p>
        </w:tc>
      </w:tr>
      <w:tr w:rsidR="00CD2FD2" w:rsidRPr="00997E86" w:rsidTr="005465AC">
        <w:tc>
          <w:tcPr>
            <w:tcW w:w="385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A9C6146" wp14:editId="5C4CC2CC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F4F84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Cmb7Ok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4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45" w:type="dxa"/>
            <w:gridSpan w:val="3"/>
            <w:vAlign w:val="center"/>
          </w:tcPr>
          <w:p w:rsidR="00CD2FD2" w:rsidRPr="00B03ED5" w:rsidRDefault="00F62A6F" w:rsidP="00CD2FD2">
            <w:pPr>
              <w:pStyle w:val="Contact"/>
            </w:pPr>
            <w:hyperlink r:id="rId25" w:history="1">
              <w:r w:rsidRPr="00F62A6F">
                <w:rPr>
                  <w:rStyle w:val="Hyperlink"/>
                </w:rPr>
                <w:t>LinkedIn</w:t>
              </w:r>
            </w:hyperlink>
          </w:p>
        </w:tc>
        <w:tc>
          <w:tcPr>
            <w:tcW w:w="561" w:type="dxa"/>
          </w:tcPr>
          <w:p w:rsidR="00CD2FD2" w:rsidRPr="00997E86" w:rsidRDefault="00CD2FD2" w:rsidP="00CD2FD2"/>
        </w:tc>
        <w:tc>
          <w:tcPr>
            <w:tcW w:w="489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465AC">
        <w:tc>
          <w:tcPr>
            <w:tcW w:w="385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87F96DD" wp14:editId="01CB8E2E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10BA7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30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45" w:type="dxa"/>
            <w:gridSpan w:val="3"/>
            <w:vAlign w:val="center"/>
          </w:tcPr>
          <w:p w:rsidR="00CD2FD2" w:rsidRPr="00B03ED5" w:rsidRDefault="00A05732" w:rsidP="006D6129">
            <w:pPr>
              <w:pStyle w:val="Contact"/>
            </w:pPr>
            <w:hyperlink r:id="rId31" w:history="1">
              <w:r w:rsidRPr="00A05732">
                <w:rPr>
                  <w:rStyle w:val="Hyperlink"/>
                </w:rPr>
                <w:t>Website</w:t>
              </w:r>
            </w:hyperlink>
          </w:p>
        </w:tc>
        <w:tc>
          <w:tcPr>
            <w:tcW w:w="561" w:type="dxa"/>
          </w:tcPr>
          <w:p w:rsidR="00CD2FD2" w:rsidRPr="00997E86" w:rsidRDefault="00CD2FD2" w:rsidP="00CD2FD2"/>
        </w:tc>
        <w:tc>
          <w:tcPr>
            <w:tcW w:w="489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74FFA">
        <w:trPr>
          <w:gridAfter w:val="1"/>
          <w:wAfter w:w="796" w:type="dxa"/>
          <w:trHeight w:val="512"/>
        </w:trPr>
        <w:tc>
          <w:tcPr>
            <w:tcW w:w="3240" w:type="dxa"/>
            <w:gridSpan w:val="3"/>
          </w:tcPr>
          <w:p w:rsidR="00CD2FD2" w:rsidRPr="00997E86" w:rsidRDefault="00CD2FD2" w:rsidP="00CD2FD2"/>
        </w:tc>
        <w:tc>
          <w:tcPr>
            <w:tcW w:w="90" w:type="dxa"/>
          </w:tcPr>
          <w:p w:rsidR="00CD2FD2" w:rsidRPr="00997E86" w:rsidRDefault="00CD2FD2" w:rsidP="00CD2FD2"/>
        </w:tc>
        <w:tc>
          <w:tcPr>
            <w:tcW w:w="4655" w:type="dxa"/>
            <w:gridSpan w:val="2"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74FFA">
        <w:trPr>
          <w:gridAfter w:val="1"/>
          <w:wAfter w:w="796" w:type="dxa"/>
          <w:trHeight w:val="288"/>
        </w:trPr>
        <w:tc>
          <w:tcPr>
            <w:tcW w:w="3240" w:type="dxa"/>
            <w:gridSpan w:val="3"/>
          </w:tcPr>
          <w:p w:rsidR="00CD2FD2" w:rsidRPr="00997E86" w:rsidRDefault="00CD2FD2" w:rsidP="00CD2FD2"/>
        </w:tc>
        <w:tc>
          <w:tcPr>
            <w:tcW w:w="90" w:type="dxa"/>
          </w:tcPr>
          <w:p w:rsidR="00CD2FD2" w:rsidRPr="00997E86" w:rsidRDefault="00CD2FD2" w:rsidP="00CD2FD2"/>
        </w:tc>
        <w:tc>
          <w:tcPr>
            <w:tcW w:w="4655" w:type="dxa"/>
            <w:gridSpan w:val="2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16" w:type="dxa"/>
            <w:gridSpan w:val="2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F74FFA">
        <w:trPr>
          <w:gridAfter w:val="1"/>
          <w:wAfter w:w="796" w:type="dxa"/>
        </w:trPr>
        <w:tc>
          <w:tcPr>
            <w:tcW w:w="3240" w:type="dxa"/>
            <w:gridSpan w:val="3"/>
            <w:tcBorders>
              <w:right w:val="single" w:sz="4" w:space="0" w:color="D9D9D9" w:themeColor="background1" w:themeShade="D9"/>
            </w:tcBorders>
          </w:tcPr>
          <w:p w:rsidR="00FE5176" w:rsidRDefault="00FE5176" w:rsidP="00FE5176">
            <w:pPr>
              <w:pStyle w:val="SectionHeading"/>
            </w:pPr>
            <w:r>
              <w:t>Education</w:t>
            </w:r>
          </w:p>
          <w:p w:rsidR="005A5B05" w:rsidRPr="009E184B" w:rsidRDefault="005A5B05" w:rsidP="005A5B05">
            <w:pPr>
              <w:pStyle w:val="Subsection"/>
              <w:rPr>
                <w:color w:val="404040" w:themeColor="text1" w:themeTint="BF"/>
                <w:sz w:val="22"/>
                <w:szCs w:val="22"/>
              </w:rPr>
            </w:pPr>
            <w:r w:rsidRPr="009E184B">
              <w:rPr>
                <w:color w:val="404040" w:themeColor="text1" w:themeTint="BF"/>
                <w:sz w:val="22"/>
                <w:szCs w:val="22"/>
              </w:rPr>
              <w:t>University of Energy and Natural Resource, Sunyani</w:t>
            </w: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</w:pPr>
            <w:r w:rsidRPr="00FE5176">
              <w:rPr>
                <w:color w:val="44546A" w:themeColor="text2"/>
                <w:sz w:val="22"/>
                <w:szCs w:val="22"/>
              </w:rPr>
              <w:t>2018 - 2022</w:t>
            </w:r>
            <w:r w:rsidRPr="00FE5176">
              <w:rPr>
                <w:color w:val="44546A" w:themeColor="text2"/>
                <w:spacing w:val="24"/>
                <w:sz w:val="22"/>
                <w:szCs w:val="22"/>
              </w:rPr>
              <w:t xml:space="preserve"> </w:t>
            </w:r>
            <w:r w:rsidRPr="00FE5176">
              <w:rPr>
                <w:rFonts w:asciiTheme="majorHAnsi" w:eastAsiaTheme="majorEastAsia" w:hAnsiTheme="majorHAnsi" w:cstheme="majorBidi"/>
                <w:color w:val="1D3251" w:themeColor="accent1"/>
                <w:spacing w:val="24"/>
                <w:sz w:val="22"/>
                <w:szCs w:val="22"/>
              </w:rPr>
              <w:t xml:space="preserve">▪ </w:t>
            </w:r>
            <w:r w:rsidRPr="00FE5176"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  <w:t>BSc. Actuarial Science</w:t>
            </w: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</w:pP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595959" w:themeColor="text1" w:themeTint="A6"/>
                <w:sz w:val="22"/>
                <w:szCs w:val="22"/>
              </w:rPr>
            </w:pPr>
            <w:r w:rsidRPr="00FE5176">
              <w:rPr>
                <w:rFonts w:asciiTheme="majorHAnsi" w:eastAsiaTheme="majorEastAsia" w:hAnsiTheme="majorHAnsi" w:cstheme="majorBidi"/>
                <w:b/>
                <w:sz w:val="22"/>
                <w:szCs w:val="22"/>
              </w:rPr>
              <w:t>Google</w:t>
            </w:r>
            <w:r w:rsidRPr="00FE5176">
              <w:rPr>
                <w:rFonts w:asciiTheme="majorHAnsi" w:eastAsiaTheme="majorEastAsia" w:hAnsiTheme="majorHAnsi" w:cstheme="majorBidi"/>
                <w:color w:val="595959" w:themeColor="text1" w:themeTint="A6"/>
                <w:sz w:val="22"/>
                <w:szCs w:val="22"/>
              </w:rPr>
              <w:t xml:space="preserve">/ Data Analytics Professional Certificate   </w:t>
            </w:r>
          </w:p>
          <w:p w:rsidR="005A5B05" w:rsidRPr="00FE5176" w:rsidRDefault="005A5B05" w:rsidP="005A5B05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</w:pPr>
            <w:r w:rsidRPr="00FE5176">
              <w:rPr>
                <w:rFonts w:asciiTheme="majorHAnsi" w:eastAsiaTheme="majorEastAsia" w:hAnsiTheme="majorHAnsi" w:cstheme="majorBidi"/>
                <w:color w:val="595959" w:themeColor="text1" w:themeTint="A6"/>
                <w:sz w:val="22"/>
                <w:szCs w:val="22"/>
              </w:rPr>
              <w:t xml:space="preserve">2022, </w:t>
            </w:r>
            <w:r w:rsidRPr="00FE5176">
              <w:rPr>
                <w:rFonts w:asciiTheme="majorHAnsi" w:eastAsiaTheme="majorEastAsia" w:hAnsiTheme="majorHAnsi" w:cstheme="majorBidi"/>
                <w:color w:val="0070C0"/>
                <w:sz w:val="22"/>
                <w:szCs w:val="22"/>
              </w:rPr>
              <w:t xml:space="preserve">Online   </w:t>
            </w:r>
          </w:p>
          <w:p w:rsidR="006D6129" w:rsidRDefault="005465AC" w:rsidP="00FE5176">
            <w:r>
              <w:t>Completed</w:t>
            </w:r>
            <w:r w:rsidR="000B75A9">
              <w:t xml:space="preserve"> </w:t>
            </w:r>
          </w:p>
          <w:p w:rsidR="00C92B6F" w:rsidRDefault="00C92B6F" w:rsidP="00FE5176"/>
          <w:p w:rsidR="00C92B6F" w:rsidRPr="00F62A6F" w:rsidRDefault="00C92B6F" w:rsidP="00F62A6F">
            <w:pPr>
              <w:pStyle w:val="SectionHeading"/>
            </w:pPr>
            <w:r w:rsidRPr="00F62A6F">
              <w:t>Data Science Communities</w:t>
            </w:r>
          </w:p>
          <w:p w:rsidR="00C92B6F" w:rsidRPr="00F74FFA" w:rsidRDefault="00C92B6F" w:rsidP="00FE5176">
            <w:pPr>
              <w:rPr>
                <w:b/>
                <w:color w:val="0070C0"/>
              </w:rPr>
            </w:pPr>
            <w:r w:rsidRPr="00C92B6F">
              <w:rPr>
                <w:b/>
                <w:color w:val="0070C0"/>
                <w:sz w:val="20"/>
                <w:szCs w:val="20"/>
              </w:rPr>
              <w:t>Zindi</w:t>
            </w:r>
            <w:r w:rsidR="00F74FFA">
              <w:rPr>
                <w:b/>
                <w:color w:val="0070C0"/>
                <w:sz w:val="20"/>
                <w:szCs w:val="20"/>
              </w:rPr>
              <w:t xml:space="preserve">  </w:t>
            </w:r>
            <w:hyperlink r:id="rId32" w:history="1">
              <w:r w:rsidRPr="00F62A6F">
                <w:rPr>
                  <w:rStyle w:val="Hyperlink"/>
                  <w:b/>
                  <w:sz w:val="16"/>
                  <w:szCs w:val="16"/>
                </w:rPr>
                <w:t>https://zindi.africa/users/Kalong</w:t>
              </w:r>
            </w:hyperlink>
          </w:p>
          <w:p w:rsidR="00C92B6F" w:rsidRPr="00F74FFA" w:rsidRDefault="00C92B6F" w:rsidP="00FE5176">
            <w:pPr>
              <w:rPr>
                <w:b/>
                <w:color w:val="0070C0"/>
              </w:rPr>
            </w:pPr>
            <w:r w:rsidRPr="00C92B6F">
              <w:rPr>
                <w:b/>
                <w:color w:val="0070C0"/>
                <w:sz w:val="20"/>
                <w:szCs w:val="20"/>
              </w:rPr>
              <w:t>Kaggle</w:t>
            </w:r>
            <w:r w:rsidR="00F74FFA">
              <w:rPr>
                <w:b/>
                <w:color w:val="0070C0"/>
                <w:sz w:val="20"/>
                <w:szCs w:val="20"/>
              </w:rPr>
              <w:t xml:space="preserve"> </w:t>
            </w:r>
            <w:hyperlink r:id="rId33" w:history="1">
              <w:r w:rsidRPr="00F62A6F">
                <w:rPr>
                  <w:rStyle w:val="Hyperlink"/>
                  <w:b/>
                  <w:sz w:val="16"/>
                  <w:szCs w:val="16"/>
                </w:rPr>
                <w:t>https://www.kaggle.com/kalongboniface</w:t>
              </w:r>
            </w:hyperlink>
          </w:p>
          <w:p w:rsidR="00C92B6F" w:rsidRPr="00F62A6F" w:rsidRDefault="00F62A6F" w:rsidP="00FE5176">
            <w:pPr>
              <w:rPr>
                <w:sz w:val="22"/>
                <w:szCs w:val="22"/>
              </w:rPr>
            </w:pPr>
            <w:r w:rsidRPr="00F62A6F">
              <w:rPr>
                <w:color w:val="0070C0"/>
                <w:sz w:val="22"/>
                <w:szCs w:val="22"/>
              </w:rPr>
              <w:t>Github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hyperlink r:id="rId34" w:history="1">
              <w:r w:rsidRPr="00F62A6F">
                <w:rPr>
                  <w:rStyle w:val="Hyperlink"/>
                  <w:sz w:val="16"/>
                  <w:szCs w:val="16"/>
                </w:rPr>
                <w:t>https://github.com/Kalong-Code</w:t>
              </w:r>
            </w:hyperlink>
          </w:p>
        </w:tc>
        <w:tc>
          <w:tcPr>
            <w:tcW w:w="9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7471" w:type="dxa"/>
            <w:gridSpan w:val="4"/>
          </w:tcPr>
          <w:p w:rsidR="00144072" w:rsidRPr="00F8527E" w:rsidRDefault="00FE5176" w:rsidP="00FE5176">
            <w:pPr>
              <w:pStyle w:val="SectionHeading"/>
            </w:pPr>
            <w:r w:rsidRPr="00F8527E">
              <w:t>Experience</w:t>
            </w:r>
          </w:p>
          <w:p w:rsidR="005A5B05" w:rsidRDefault="009E184B" w:rsidP="005A5B05">
            <w:pPr>
              <w:pStyle w:val="Subsection"/>
              <w:rPr>
                <w:vanish/>
                <w:specVanish/>
              </w:rPr>
            </w:pPr>
            <w:r>
              <w:t>Under-Writer</w:t>
            </w:r>
          </w:p>
          <w:p w:rsidR="005A5B05" w:rsidRDefault="005A5B05" w:rsidP="005A5B05">
            <w:pPr>
              <w:pStyle w:val="NoSpacing"/>
            </w:pPr>
            <w:r>
              <w:rPr>
                <w:rFonts w:asciiTheme="majorHAnsi" w:eastAsiaTheme="majorEastAsia" w:hAnsiTheme="majorHAnsi" w:cstheme="majorBidi"/>
                <w:spacing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1D3251" w:themeColor="accent1"/>
                <w:spacing w:val="24"/>
              </w:rPr>
              <w:t>▪</w:t>
            </w:r>
            <w:r>
              <w:rPr>
                <w:rFonts w:asciiTheme="majorHAnsi" w:eastAsiaTheme="majorEastAsia" w:hAnsiTheme="majorHAnsi" w:cstheme="majorBidi"/>
                <w:spacing w:val="24"/>
              </w:rPr>
              <w:t xml:space="preserve"> </w:t>
            </w:r>
            <w:r w:rsidR="009E184B">
              <w:t>2021</w:t>
            </w:r>
            <w:r>
              <w:t xml:space="preserve"> - </w:t>
            </w:r>
            <w:r w:rsidR="009E184B">
              <w:t>2022</w:t>
            </w:r>
          </w:p>
          <w:p w:rsidR="005A5B05" w:rsidRDefault="009E184B" w:rsidP="005A5B05">
            <w:pPr>
              <w:spacing w:line="264" w:lineRule="auto"/>
              <w:rPr>
                <w:color w:val="44546A" w:themeColor="text2"/>
              </w:rPr>
            </w:pPr>
            <w:r>
              <w:rPr>
                <w:color w:val="44546A" w:themeColor="text2"/>
              </w:rPr>
              <w:t>Star Life Assurance</w:t>
            </w:r>
            <w:r w:rsidR="005A5B05">
              <w:rPr>
                <w:color w:val="44546A" w:themeColor="text2"/>
                <w:spacing w:val="24"/>
              </w:rPr>
              <w:t xml:space="preserve"> </w:t>
            </w:r>
            <w:r w:rsidR="005A5B05">
              <w:rPr>
                <w:rFonts w:asciiTheme="majorHAnsi" w:eastAsiaTheme="majorEastAsia" w:hAnsiTheme="majorHAnsi" w:cstheme="majorBidi"/>
                <w:color w:val="44546A" w:themeColor="text2"/>
                <w:spacing w:val="24"/>
              </w:rPr>
              <w:t xml:space="preserve">▪ </w:t>
            </w:r>
            <w:r w:rsidRPr="009E184B">
              <w:rPr>
                <w:color w:val="44546A" w:themeColor="text2"/>
                <w:u w:val="single"/>
              </w:rPr>
              <w:t>Internship</w:t>
            </w:r>
          </w:p>
          <w:p w:rsidR="005A5B05" w:rsidRPr="005465AC" w:rsidRDefault="005465AC" w:rsidP="005465AC">
            <w:pPr>
              <w:pStyle w:val="ListBullet"/>
              <w:numPr>
                <w:ilvl w:val="0"/>
                <w:numId w:val="10"/>
              </w:numPr>
            </w:pPr>
            <w:r w:rsidRPr="005465AC">
              <w:rPr>
                <w:rFonts w:ascii="Segoe UI" w:hAnsi="Segoe UI" w:cs="Segoe UI"/>
                <w:color w:val="57595D"/>
                <w:shd w:val="clear" w:color="auto" w:fill="FFFFFF"/>
              </w:rPr>
              <w:t>Calculating costs to provide coverage and establish the pricing for the premium</w:t>
            </w:r>
            <w:r w:rsidR="005A5B05" w:rsidRPr="005465AC">
              <w:t xml:space="preserve"> </w:t>
            </w:r>
          </w:p>
          <w:p w:rsidR="005465AC" w:rsidRPr="005465AC" w:rsidRDefault="005465AC" w:rsidP="005465AC">
            <w:pPr>
              <w:pStyle w:val="ListBullet"/>
              <w:numPr>
                <w:ilvl w:val="0"/>
                <w:numId w:val="10"/>
              </w:numPr>
              <w:rPr>
                <w:rFonts w:ascii="Segoe UI" w:hAnsi="Segoe UI" w:cs="Segoe UI"/>
                <w:color w:val="57595D"/>
                <w:shd w:val="clear" w:color="auto" w:fill="FFFFFF"/>
              </w:rPr>
            </w:pPr>
            <w:r w:rsidRPr="005465AC">
              <w:rPr>
                <w:rFonts w:ascii="Segoe UI" w:hAnsi="Segoe UI" w:cs="Segoe UI"/>
                <w:color w:val="57595D"/>
                <w:shd w:val="clear" w:color="auto" w:fill="FFFFFF"/>
              </w:rPr>
              <w:t>Evaluating information about the potential client (i.e., age, marital status, medic</w:t>
            </w:r>
            <w:r w:rsidRPr="005465AC">
              <w:rPr>
                <w:rFonts w:ascii="Segoe UI" w:hAnsi="Segoe UI" w:cs="Segoe UI"/>
                <w:color w:val="57595D"/>
                <w:shd w:val="clear" w:color="auto" w:fill="FFFFFF"/>
              </w:rPr>
              <w:t>al history, driving record</w:t>
            </w:r>
            <w:r w:rsidRPr="005465AC">
              <w:rPr>
                <w:rFonts w:ascii="Segoe UI" w:hAnsi="Segoe UI" w:cs="Segoe UI"/>
                <w:color w:val="57595D"/>
                <w:shd w:val="clear" w:color="auto" w:fill="FFFFFF"/>
              </w:rPr>
              <w:t>)</w:t>
            </w:r>
          </w:p>
          <w:p w:rsidR="005465AC" w:rsidRPr="005465AC" w:rsidRDefault="005465AC" w:rsidP="005465AC">
            <w:pPr>
              <w:pStyle w:val="ListBullet"/>
              <w:numPr>
                <w:ilvl w:val="0"/>
                <w:numId w:val="10"/>
              </w:numPr>
            </w:pPr>
            <w:r w:rsidRPr="005465AC">
              <w:rPr>
                <w:rFonts w:ascii="Segoe UI" w:hAnsi="Segoe UI" w:cs="Segoe UI"/>
                <w:color w:val="57595D"/>
                <w:shd w:val="clear" w:color="auto" w:fill="FFFFFF"/>
              </w:rPr>
              <w:t>Using underwriting software to analyze the risk profile of the potential client</w:t>
            </w:r>
          </w:p>
          <w:p w:rsidR="00883FAA" w:rsidRDefault="00883FAA" w:rsidP="005A5B05">
            <w:pPr>
              <w:pStyle w:val="ListBullet"/>
              <w:numPr>
                <w:ilvl w:val="0"/>
                <w:numId w:val="0"/>
              </w:numPr>
            </w:pPr>
          </w:p>
          <w:p w:rsidR="005A5B05" w:rsidRDefault="00883FAA" w:rsidP="005A5B05">
            <w:pPr>
              <w:pStyle w:val="ListBullet"/>
              <w:numPr>
                <w:ilvl w:val="0"/>
                <w:numId w:val="0"/>
              </w:num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91A31C8" wp14:editId="7CF4B2E7">
                      <wp:extent cx="4762500" cy="45719"/>
                      <wp:effectExtent l="0" t="0" r="0" b="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0" cy="45719"/>
                                <a:chOff x="0" y="0"/>
                                <a:chExt cx="6896164" cy="12612"/>
                              </a:xfrm>
                            </wpg:grpSpPr>
                            <wps:wsp>
                              <wps:cNvPr id="19" name="Shape 4221"/>
                              <wps:cNvSpPr/>
                              <wps:spPr>
                                <a:xfrm>
                                  <a:off x="0" y="0"/>
                                  <a:ext cx="6896164" cy="126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6164" h="12612">
                                      <a:moveTo>
                                        <a:pt x="0" y="0"/>
                                      </a:moveTo>
                                      <a:lnTo>
                                        <a:pt x="6896164" y="0"/>
                                      </a:lnTo>
                                      <a:lnTo>
                                        <a:pt x="6896164" y="12612"/>
                                      </a:lnTo>
                                      <a:lnTo>
                                        <a:pt x="0" y="126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5F9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0F3977" id="Group 15" o:spid="_x0000_s1026" style="width:375pt;height:3.6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">
      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" path="m,l6896164,r,12612l,12612,,e" fillcolor="#365f91" stroked="f" strokeweight="0">
                        <v:stroke miterlimit="83231f" joinstyle="miter"/>
                        <v:path arrowok="t" textboxrect="0,0,6896164,12612"/>
                      </v:shape>
                      <w10:anchorlock/>
                    </v:group>
                  </w:pict>
                </mc:Fallback>
              </mc:AlternateContent>
            </w:r>
          </w:p>
          <w:p w:rsidR="005A5B05" w:rsidRPr="00FE5176" w:rsidRDefault="00FE5176" w:rsidP="00FE5176">
            <w:pPr>
              <w:pStyle w:val="SectionHeading"/>
            </w:pPr>
            <w:r>
              <w:t>Skills</w:t>
            </w:r>
          </w:p>
          <w:tbl>
            <w:tblPr>
              <w:tblStyle w:val="TableGrid0"/>
              <w:tblpPr w:vertAnchor="text" w:tblpX="28" w:tblpY="323"/>
              <w:tblOverlap w:val="never"/>
              <w:tblW w:w="10889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150"/>
              <w:gridCol w:w="7739"/>
            </w:tblGrid>
            <w:tr w:rsidR="005A5B05" w:rsidTr="00B31CD3">
              <w:trPr>
                <w:trHeight w:val="329"/>
              </w:trPr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05" w:rsidRDefault="00B31CD3" w:rsidP="005A5B05">
                  <w:pPr>
                    <w:tabs>
                      <w:tab w:val="center" w:pos="2683"/>
                    </w:tabs>
                    <w:spacing w:line="259" w:lineRule="auto"/>
                  </w:pPr>
                  <w:r>
                    <w:t xml:space="preserve">                           </w:t>
                  </w:r>
                  <w:r>
                    <w:rPr>
                      <w:u w:val="single" w:color="000000"/>
                    </w:rPr>
                    <w:t>Tools</w:t>
                  </w:r>
                  <w:r w:rsidR="005A5B05">
                    <w:t xml:space="preserve"> </w:t>
                  </w:r>
                </w:p>
              </w:tc>
              <w:tc>
                <w:tcPr>
                  <w:tcW w:w="77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05" w:rsidRDefault="005A5B05" w:rsidP="005A5B05">
                  <w:pPr>
                    <w:tabs>
                      <w:tab w:val="center" w:pos="1252"/>
                      <w:tab w:val="center" w:pos="3365"/>
                      <w:tab w:val="center" w:pos="5657"/>
                    </w:tabs>
                    <w:spacing w:line="259" w:lineRule="auto"/>
                  </w:pPr>
                  <w:r w:rsidRPr="005A5B05">
                    <w:rPr>
                      <w:u w:val="single"/>
                    </w:rPr>
                    <w:t xml:space="preserve">Big Data  &amp; </w:t>
                  </w:r>
                  <w:r w:rsidRPr="005A5B05">
                    <w:rPr>
                      <w:u w:val="single"/>
                    </w:rPr>
                    <w:tab/>
                    <w:t>Visualization</w:t>
                  </w:r>
                  <w:r w:rsidRPr="00807827">
                    <w:rPr>
                      <w:u w:val="single"/>
                    </w:rPr>
                    <w:t xml:space="preserve"> </w:t>
                  </w:r>
                  <w:r>
                    <w:t xml:space="preserve">      </w:t>
                  </w:r>
                  <w:r w:rsidRPr="00807827">
                    <w:rPr>
                      <w:u w:val="single"/>
                    </w:rPr>
                    <w:t>Others</w:t>
                  </w:r>
                  <w:r>
                    <w:t xml:space="preserve"> </w:t>
                  </w:r>
                </w:p>
              </w:tc>
            </w:tr>
            <w:tr w:rsidR="005A5B05" w:rsidTr="00303CAE">
              <w:trPr>
                <w:trHeight w:val="817"/>
              </w:trPr>
              <w:tc>
                <w:tcPr>
                  <w:tcW w:w="108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05" w:rsidRDefault="005A5B05" w:rsidP="005A5B05">
                  <w:pPr>
                    <w:tabs>
                      <w:tab w:val="center" w:pos="7460"/>
                      <w:tab w:val="center" w:pos="9946"/>
                    </w:tabs>
                    <w:spacing w:after="2" w:line="259" w:lineRule="auto"/>
                  </w:pPr>
                  <w:r>
                    <w:t xml:space="preserve">Proficient: </w:t>
                  </w:r>
                  <w:r w:rsidR="00B31CD3">
                    <w:t xml:space="preserve">    </w:t>
                  </w:r>
                  <w:r>
                    <w:t xml:space="preserve"> </w:t>
                  </w:r>
                  <w:r>
                    <w:rPr>
                      <w:sz w:val="23"/>
                    </w:rPr>
                    <w:t>R</w:t>
                  </w:r>
                  <w:r>
                    <w:t xml:space="preserve">, </w:t>
                  </w:r>
                  <w:r>
                    <w:rPr>
                      <w:sz w:val="23"/>
                    </w:rPr>
                    <w:t>Python</w:t>
                  </w:r>
                  <w:r>
                    <w:t xml:space="preserve">, SQL  </w:t>
                  </w:r>
                  <w:r w:rsidR="00B31CD3">
                    <w:t xml:space="preserve">          </w:t>
                  </w:r>
                  <w:r>
                    <w:rPr>
                      <w:sz w:val="23"/>
                    </w:rPr>
                    <w:t>Tableau</w:t>
                  </w:r>
                  <w:r>
                    <w:t xml:space="preserve">                                       </w:t>
                  </w:r>
                  <w:r w:rsidR="00E75851">
                    <w:rPr>
                      <w:sz w:val="23"/>
                    </w:rPr>
                    <w:t>Gith</w:t>
                  </w:r>
                  <w:r>
                    <w:rPr>
                      <w:sz w:val="23"/>
                    </w:rPr>
                    <w:t>ub</w:t>
                  </w:r>
                  <w:r>
                    <w:t xml:space="preserve">, </w:t>
                  </w:r>
                  <w:r w:rsidR="005465AC">
                    <w:rPr>
                      <w:sz w:val="23"/>
                    </w:rPr>
                    <w:t>GCS</w:t>
                  </w:r>
                </w:p>
                <w:p w:rsidR="005A5B05" w:rsidRDefault="005A5B05" w:rsidP="005A5B05">
                  <w:pPr>
                    <w:tabs>
                      <w:tab w:val="center" w:pos="5490"/>
                      <w:tab w:val="center" w:pos="7470"/>
                      <w:tab w:val="center" w:pos="9807"/>
                    </w:tabs>
                    <w:spacing w:after="33" w:line="259" w:lineRule="auto"/>
                  </w:pPr>
                  <w:r>
                    <w:t xml:space="preserve">Intermediate: </w:t>
                  </w:r>
                  <w:r>
                    <w:rPr>
                      <w:sz w:val="23"/>
                    </w:rPr>
                    <w:t>Mat lab</w:t>
                  </w:r>
                  <w:r>
                    <w:t xml:space="preserve">                      </w:t>
                  </w:r>
                  <w:r w:rsidR="00B31CD3">
                    <w:t xml:space="preserve">    </w:t>
                  </w:r>
                  <w:r>
                    <w:t xml:space="preserve">PowerPoint                                      </w:t>
                  </w:r>
                </w:p>
                <w:p w:rsidR="005A5B05" w:rsidRDefault="005A5B05" w:rsidP="005A5B05">
                  <w:pPr>
                    <w:tabs>
                      <w:tab w:val="center" w:pos="3793"/>
                      <w:tab w:val="center" w:pos="5444"/>
                    </w:tabs>
                    <w:spacing w:line="259" w:lineRule="auto"/>
                  </w:pPr>
                  <w:r>
                    <w:t xml:space="preserve">Basic: </w:t>
                  </w:r>
                  <w:r>
                    <w:rPr>
                      <w:sz w:val="23"/>
                    </w:rPr>
                    <w:t xml:space="preserve">                </w:t>
                  </w:r>
                  <w:r>
                    <w:t xml:space="preserve">                                     </w:t>
                  </w:r>
                  <w:r w:rsidR="00B31CD3">
                    <w:t xml:space="preserve">     </w:t>
                  </w:r>
                </w:p>
                <w:p w:rsidR="005A5B05" w:rsidRDefault="005A5B05" w:rsidP="005A5B05">
                  <w:pPr>
                    <w:tabs>
                      <w:tab w:val="center" w:pos="3793"/>
                      <w:tab w:val="center" w:pos="9846"/>
                    </w:tabs>
                    <w:spacing w:line="259" w:lineRule="auto"/>
                  </w:pPr>
                  <w:r>
                    <w:tab/>
                  </w:r>
                  <w:r>
                    <w:rPr>
                      <w:sz w:val="35"/>
                      <w:vertAlign w:val="superscript"/>
                    </w:rPr>
                    <w:t xml:space="preserve"> </w:t>
                  </w:r>
                  <w:r>
                    <w:rPr>
                      <w:sz w:val="34"/>
                      <w:vertAlign w:val="superscript"/>
                    </w:rPr>
                    <w:t xml:space="preserve"> </w:t>
                  </w:r>
                  <w:r w:rsidR="006D6129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2803264" wp14:editId="1B1A0484">
                            <wp:extent cx="4762500" cy="45719"/>
                            <wp:effectExtent l="0" t="0" r="0" b="0"/>
                            <wp:docPr id="12" name="Group 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762500" cy="45719"/>
                                      <a:chOff x="0" y="0"/>
                                      <a:chExt cx="6896164" cy="12612"/>
                                    </a:xfrm>
                                  </wpg:grpSpPr>
                                  <wps:wsp>
                                    <wps:cNvPr id="13" name="Shape 4221"/>
                                    <wps:cNvSpPr/>
                                    <wps:spPr>
                                      <a:xfrm>
                                        <a:off x="0" y="0"/>
                                        <a:ext cx="6896164" cy="126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6896164" h="1261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896164" y="0"/>
                                            </a:lnTo>
                                            <a:lnTo>
                                              <a:pt x="6896164" y="12612"/>
                                            </a:lnTo>
                                            <a:lnTo>
                                              <a:pt x="0" y="1261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365F9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5C4359" id="Group 12" o:spid="_x0000_s1026" style="width:375pt;height:3.6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">
            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" path="m,l6896164,r,12612l,12612,,e" fillcolor="#365f91" stroked="f" strokeweight="0">
                              <v:stroke miterlimit="83231f" joinstyle="miter"/>
                              <v:path arrowok="t" textboxrect="0,0,6896164,12612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5A5B05" w:rsidRPr="006C2DFF" w:rsidRDefault="005A5B05" w:rsidP="005A5B0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6D6129" w:rsidRDefault="006D6129"/>
    <w:p w:rsidR="006D6129" w:rsidRDefault="006D6129" w:rsidP="006D6129">
      <w:pPr>
        <w:tabs>
          <w:tab w:val="center" w:pos="8802"/>
        </w:tabs>
        <w:spacing w:after="0" w:line="259" w:lineRule="auto"/>
      </w:pPr>
      <w:r>
        <w:rPr>
          <w:rFonts w:ascii="Calibri" w:eastAsia="Calibri" w:hAnsi="Calibri" w:cs="Calibri"/>
          <w:b/>
          <w:sz w:val="28"/>
        </w:rPr>
        <w:t>Projects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  <w:r w:rsidRPr="00FE5176">
        <w:rPr>
          <w:sz w:val="20"/>
          <w:szCs w:val="20"/>
        </w:rPr>
        <w:t xml:space="preserve">See </w:t>
      </w:r>
      <w:hyperlink r:id="rId35" w:history="1">
        <w:r w:rsidR="00E75851" w:rsidRPr="00E75851">
          <w:rPr>
            <w:rStyle w:val="Hyperlink"/>
            <w:sz w:val="20"/>
            <w:szCs w:val="20"/>
          </w:rPr>
          <w:t>Kalong</w:t>
        </w:r>
        <w:bookmarkStart w:id="0" w:name="_GoBack"/>
        <w:bookmarkEnd w:id="0"/>
        <w:r w:rsidR="00E75851" w:rsidRPr="00E75851">
          <w:rPr>
            <w:rStyle w:val="Hyperlink"/>
            <w:sz w:val="20"/>
            <w:szCs w:val="20"/>
          </w:rPr>
          <w:t>@</w:t>
        </w:r>
        <w:r w:rsidR="00E75851" w:rsidRPr="00E75851">
          <w:rPr>
            <w:rStyle w:val="Hyperlink"/>
            <w:sz w:val="20"/>
            <w:szCs w:val="20"/>
          </w:rPr>
          <w:t>github.io</w:t>
        </w:r>
      </w:hyperlink>
      <w:r w:rsidRPr="00FE5176">
        <w:rPr>
          <w:sz w:val="20"/>
          <w:szCs w:val="20"/>
        </w:rPr>
        <w:t>for additional information</w:t>
      </w:r>
    </w:p>
    <w:p w:rsidR="006D6129" w:rsidRDefault="006D6129" w:rsidP="006D6129">
      <w:pPr>
        <w:spacing w:after="123" w:line="259" w:lineRule="auto"/>
        <w:ind w:left="11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89EDFB" wp14:editId="187BB9C3">
                <wp:extent cx="6845300" cy="101600"/>
                <wp:effectExtent l="0" t="0" r="0" b="0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01600"/>
                          <a:chOff x="0" y="0"/>
                          <a:chExt cx="6896164" cy="12598"/>
                        </a:xfrm>
                      </wpg:grpSpPr>
                      <wps:wsp>
                        <wps:cNvPr id="4237" name="Shape 4237"/>
                        <wps:cNvSpPr/>
                        <wps:spPr>
                          <a:xfrm>
                            <a:off x="0" y="0"/>
                            <a:ext cx="6896164" cy="1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598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598"/>
                                </a:lnTo>
                                <a:lnTo>
                                  <a:pt x="0" y="12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39949" id="Group 3026" o:spid="_x0000_s1026" style="width:539pt;height:8pt;mso-position-horizontal-relative:char;mso-position-vertical-relative:line" coordsize="68961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">
                <v:shape id="Shape 4237" o:spid="_x0000_s1027" style="position:absolute;width:68961;height:125;visibility:visible;mso-wrap-style:square;v-text-anchor:top" coordsize="6896164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" path="m,l6896164,r,12598l,12598,,e" fillcolor="#365f91" stroked="f" strokeweight="0">
                  <v:stroke miterlimit="83231f" joinstyle="miter"/>
                  <v:path arrowok="t" textboxrect="0,0,6896164,12598"/>
                </v:shape>
                <w10:anchorlock/>
              </v:group>
            </w:pict>
          </mc:Fallback>
        </mc:AlternateContent>
      </w:r>
    </w:p>
    <w:p w:rsidR="006D6129" w:rsidRDefault="002107C1" w:rsidP="006D6129">
      <w:pPr>
        <w:spacing w:after="0" w:line="259" w:lineRule="auto"/>
        <w:ind w:left="35"/>
      </w:pPr>
      <w:r>
        <w:rPr>
          <w:rFonts w:ascii="Calibri" w:eastAsia="Calibri" w:hAnsi="Calibri" w:cs="Calibri"/>
          <w:b/>
          <w:color w:val="0070C0"/>
          <w:sz w:val="24"/>
          <w:szCs w:val="24"/>
        </w:rPr>
        <w:t>Galamsey Detection</w:t>
      </w:r>
      <w:r w:rsidR="006D6129" w:rsidRPr="006D6129">
        <w:rPr>
          <w:sz w:val="24"/>
          <w:szCs w:val="24"/>
        </w:rPr>
        <w:t xml:space="preserve"> </w:t>
      </w:r>
    </w:p>
    <w:p w:rsidR="006D6129" w:rsidRDefault="006D6129" w:rsidP="006D6129">
      <w:pPr>
        <w:tabs>
          <w:tab w:val="center" w:pos="1233"/>
          <w:tab w:val="center" w:pos="7880"/>
        </w:tabs>
        <w:spacing w:after="0" w:line="259" w:lineRule="auto"/>
      </w:pPr>
      <w:r>
        <w:rPr>
          <w:rFonts w:ascii="Calibri" w:eastAsia="Calibri" w:hAnsi="Calibri" w:cs="Calibri"/>
          <w:sz w:val="22"/>
        </w:rPr>
        <w:tab/>
        <w:t xml:space="preserve">             </w:t>
      </w:r>
      <w:r w:rsidRPr="00FE5176">
        <w:rPr>
          <w:sz w:val="22"/>
          <w:szCs w:val="22"/>
          <w:u w:val="single"/>
        </w:rPr>
        <w:t>Computer Vision</w:t>
      </w:r>
      <w:r>
        <w:t xml:space="preserve"> </w:t>
      </w:r>
      <w:r>
        <w:tab/>
      </w:r>
      <w:r>
        <w:rPr>
          <w:sz w:val="23"/>
        </w:rPr>
        <w:t xml:space="preserve"> </w:t>
      </w:r>
      <w:r w:rsidR="002107C1">
        <w:rPr>
          <w:sz w:val="23"/>
        </w:rPr>
        <w:t xml:space="preserve">                                                                                </w:t>
      </w:r>
      <w:r w:rsidR="002107C1" w:rsidRPr="002107C1">
        <w:rPr>
          <w:b/>
          <w:sz w:val="23"/>
        </w:rPr>
        <w:t>R, Python &amp; QGIS</w:t>
      </w:r>
    </w:p>
    <w:p w:rsidR="005465AC" w:rsidRDefault="002107C1" w:rsidP="00A05732">
      <w:pPr>
        <w:spacing w:after="177"/>
        <w:ind w:left="770" w:right="151"/>
        <w:rPr>
          <w:sz w:val="20"/>
          <w:szCs w:val="20"/>
        </w:rPr>
      </w:pPr>
      <w:r>
        <w:rPr>
          <w:sz w:val="20"/>
          <w:szCs w:val="20"/>
        </w:rPr>
        <w:t>Currently working on</w:t>
      </w:r>
      <w:r w:rsidR="006D6129" w:rsidRPr="00FE5176">
        <w:rPr>
          <w:sz w:val="20"/>
          <w:szCs w:val="20"/>
        </w:rPr>
        <w:t xml:space="preserve"> </w:t>
      </w:r>
      <w:r w:rsidR="005465AC">
        <w:rPr>
          <w:sz w:val="20"/>
          <w:szCs w:val="20"/>
        </w:rPr>
        <w:t>q</w:t>
      </w:r>
      <w:r w:rsidR="005465AC" w:rsidRPr="005465AC">
        <w:rPr>
          <w:sz w:val="20"/>
          <w:szCs w:val="20"/>
        </w:rPr>
        <w:t xml:space="preserve">uantifying the Status of Galamseyers in Ghana </w:t>
      </w:r>
      <w:r w:rsidR="00C92B6F" w:rsidRPr="005465AC">
        <w:rPr>
          <w:sz w:val="20"/>
          <w:szCs w:val="20"/>
        </w:rPr>
        <w:t>with</w:t>
      </w:r>
      <w:r w:rsidR="005465AC" w:rsidRPr="005465AC">
        <w:rPr>
          <w:sz w:val="20"/>
          <w:szCs w:val="20"/>
        </w:rPr>
        <w:t xml:space="preserve"> Time Series Classification</w:t>
      </w:r>
    </w:p>
    <w:p w:rsidR="002107C1" w:rsidRDefault="002107C1" w:rsidP="00A05732">
      <w:pPr>
        <w:spacing w:after="177"/>
        <w:ind w:right="151"/>
      </w:pPr>
      <w:r>
        <w:rPr>
          <w:rFonts w:ascii="Calibri" w:eastAsia="Calibri" w:hAnsi="Calibri" w:cs="Calibri"/>
          <w:b/>
          <w:color w:val="0070C0"/>
          <w:sz w:val="24"/>
          <w:szCs w:val="24"/>
        </w:rPr>
        <w:t>Zindi</w:t>
      </w:r>
      <w:r w:rsidRPr="006D6129"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sz w:val="22"/>
          <w:szCs w:val="22"/>
          <w:u w:val="single"/>
        </w:rPr>
        <w:t>Machine Learning</w:t>
      </w:r>
      <w:r>
        <w:t xml:space="preserve"> </w:t>
      </w:r>
      <w:r>
        <w:tab/>
      </w:r>
      <w:r>
        <w:rPr>
          <w:b/>
          <w:sz w:val="22"/>
        </w:rPr>
        <w:t xml:space="preserve">                                        </w:t>
      </w:r>
      <w:r w:rsidR="00A05732">
        <w:rPr>
          <w:b/>
          <w:sz w:val="22"/>
        </w:rPr>
        <w:t xml:space="preserve">                                              </w:t>
      </w:r>
      <w:r>
        <w:rPr>
          <w:b/>
          <w:sz w:val="22"/>
        </w:rPr>
        <w:t xml:space="preserve"> </w:t>
      </w:r>
      <w:r w:rsidRPr="00411F98">
        <w:rPr>
          <w:b/>
          <w:sz w:val="23"/>
        </w:rPr>
        <w:t>Python</w:t>
      </w:r>
      <w:r>
        <w:rPr>
          <w:b/>
          <w:sz w:val="22"/>
        </w:rPr>
        <w:t>, Jupiter-Lab &amp; CatBootClassifier</w:t>
      </w:r>
    </w:p>
    <w:p w:rsidR="002107C1" w:rsidRDefault="00C92B6F" w:rsidP="002107C1">
      <w:pPr>
        <w:spacing w:after="177"/>
        <w:ind w:left="770" w:right="151"/>
      </w:pPr>
      <w:r>
        <w:rPr>
          <w:rFonts w:ascii="Segoe UI" w:hAnsi="Segoe UI" w:cs="Segoe UI"/>
          <w:color w:val="1F0F4F"/>
        </w:rPr>
        <w:t xml:space="preserve">Participate in competitions for money, knowledge and platform </w:t>
      </w:r>
      <w:r w:rsidR="00F74FFA">
        <w:rPr>
          <w:rFonts w:ascii="Segoe UI" w:hAnsi="Segoe UI" w:cs="Segoe UI"/>
          <w:color w:val="1F0F4F"/>
        </w:rPr>
        <w:t>points.</w:t>
      </w:r>
      <w:r w:rsidR="00F74FFA">
        <w:t>..</w:t>
      </w:r>
    </w:p>
    <w:p w:rsidR="002107C1" w:rsidRDefault="002107C1" w:rsidP="006D61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    </w:t>
      </w:r>
    </w:p>
    <w:p w:rsidR="002107C1" w:rsidRPr="002107C1" w:rsidRDefault="002107C1" w:rsidP="006D6129">
      <w:pPr>
        <w:rPr>
          <w:color w:val="0070C0"/>
          <w:sz w:val="28"/>
          <w:szCs w:val="28"/>
        </w:rPr>
      </w:pPr>
    </w:p>
    <w:p w:rsidR="005A20B8" w:rsidRPr="006D6129" w:rsidRDefault="005A20B8" w:rsidP="006D6129">
      <w:pPr>
        <w:tabs>
          <w:tab w:val="left" w:pos="2940"/>
        </w:tabs>
      </w:pPr>
    </w:p>
    <w:sectPr w:rsidR="005A20B8" w:rsidRPr="006D6129" w:rsidSect="00C777FF">
      <w:headerReference w:type="default" r:id="rId36"/>
      <w:footerReference w:type="default" r:id="rId3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52D" w:rsidRDefault="008F152D" w:rsidP="00B21D64">
      <w:pPr>
        <w:spacing w:after="0" w:line="240" w:lineRule="auto"/>
      </w:pPr>
      <w:r>
        <w:separator/>
      </w:r>
    </w:p>
  </w:endnote>
  <w:endnote w:type="continuationSeparator" w:id="0">
    <w:p w:rsidR="008F152D" w:rsidRDefault="008F152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DDCCE2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52D" w:rsidRDefault="008F152D" w:rsidP="00B21D64">
      <w:pPr>
        <w:spacing w:after="0" w:line="240" w:lineRule="auto"/>
      </w:pPr>
      <w:r>
        <w:separator/>
      </w:r>
    </w:p>
  </w:footnote>
  <w:footnote w:type="continuationSeparator" w:id="0">
    <w:p w:rsidR="008F152D" w:rsidRDefault="008F152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386F25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63EB"/>
    <w:multiLevelType w:val="hybridMultilevel"/>
    <w:tmpl w:val="11EE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58"/>
    <w:rsid w:val="000161E1"/>
    <w:rsid w:val="00021303"/>
    <w:rsid w:val="000849D0"/>
    <w:rsid w:val="000B75A9"/>
    <w:rsid w:val="000E4E58"/>
    <w:rsid w:val="00107E81"/>
    <w:rsid w:val="001378F1"/>
    <w:rsid w:val="00144072"/>
    <w:rsid w:val="002107C1"/>
    <w:rsid w:val="0021475C"/>
    <w:rsid w:val="00303CAE"/>
    <w:rsid w:val="00366871"/>
    <w:rsid w:val="003C0BB5"/>
    <w:rsid w:val="004067B9"/>
    <w:rsid w:val="004103C0"/>
    <w:rsid w:val="00452292"/>
    <w:rsid w:val="004865C2"/>
    <w:rsid w:val="004B4147"/>
    <w:rsid w:val="005465AC"/>
    <w:rsid w:val="00552F9B"/>
    <w:rsid w:val="005636A7"/>
    <w:rsid w:val="005A20B8"/>
    <w:rsid w:val="005A5B05"/>
    <w:rsid w:val="005B7DB3"/>
    <w:rsid w:val="0061400D"/>
    <w:rsid w:val="00621B5C"/>
    <w:rsid w:val="006C2DFF"/>
    <w:rsid w:val="006D6129"/>
    <w:rsid w:val="007571B5"/>
    <w:rsid w:val="007772B1"/>
    <w:rsid w:val="008424CE"/>
    <w:rsid w:val="00883FAA"/>
    <w:rsid w:val="00890F1A"/>
    <w:rsid w:val="008E2197"/>
    <w:rsid w:val="008F152D"/>
    <w:rsid w:val="0091712E"/>
    <w:rsid w:val="00997E86"/>
    <w:rsid w:val="009B7D45"/>
    <w:rsid w:val="009E184B"/>
    <w:rsid w:val="00A05732"/>
    <w:rsid w:val="00A21AF8"/>
    <w:rsid w:val="00A6425D"/>
    <w:rsid w:val="00A96376"/>
    <w:rsid w:val="00B03ED5"/>
    <w:rsid w:val="00B21D64"/>
    <w:rsid w:val="00B31CD3"/>
    <w:rsid w:val="00B73E22"/>
    <w:rsid w:val="00BB7CE4"/>
    <w:rsid w:val="00BC33C3"/>
    <w:rsid w:val="00BF0DAF"/>
    <w:rsid w:val="00C05345"/>
    <w:rsid w:val="00C344AA"/>
    <w:rsid w:val="00C37B1A"/>
    <w:rsid w:val="00C777FF"/>
    <w:rsid w:val="00C92B6F"/>
    <w:rsid w:val="00CD2FD2"/>
    <w:rsid w:val="00CE7FA9"/>
    <w:rsid w:val="00D12DFD"/>
    <w:rsid w:val="00D62B7E"/>
    <w:rsid w:val="00D636FA"/>
    <w:rsid w:val="00E75851"/>
    <w:rsid w:val="00F62A6F"/>
    <w:rsid w:val="00F74FFA"/>
    <w:rsid w:val="00F8527E"/>
    <w:rsid w:val="00FE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6DB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Subsection">
    <w:name w:val="Subsection"/>
    <w:basedOn w:val="Heading2"/>
    <w:qFormat/>
    <w:rsid w:val="005A5B05"/>
    <w:pPr>
      <w:spacing w:line="240" w:lineRule="auto"/>
    </w:pPr>
    <w:rPr>
      <w:bCs/>
      <w:sz w:val="21"/>
    </w:rPr>
  </w:style>
  <w:style w:type="paragraph" w:styleId="NoSpacing">
    <w:name w:val="No Spacing"/>
    <w:link w:val="NoSpacingChar"/>
    <w:uiPriority w:val="1"/>
    <w:qFormat/>
    <w:rsid w:val="005A5B05"/>
    <w:pPr>
      <w:spacing w:after="0" w:line="240" w:lineRule="auto"/>
    </w:pPr>
    <w:rPr>
      <w:color w:val="auto"/>
      <w:sz w:val="21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B05"/>
    <w:pPr>
      <w:spacing w:before="480" w:after="0" w:line="324" w:lineRule="auto"/>
      <w:outlineLvl w:val="9"/>
    </w:pPr>
    <w:rPr>
      <w:rFonts w:asciiTheme="majorHAnsi" w:hAnsiTheme="majorHAnsi"/>
      <w:b/>
      <w:bCs/>
      <w:caps w:val="0"/>
      <w:color w:val="15253C" w:themeColor="accent1" w:themeShade="BF"/>
      <w:spacing w:val="0"/>
      <w:sz w:val="28"/>
      <w:szCs w:val="28"/>
    </w:rPr>
  </w:style>
  <w:style w:type="paragraph" w:customStyle="1" w:styleId="SectionHeading">
    <w:name w:val="Section Heading"/>
    <w:basedOn w:val="Normal"/>
    <w:next w:val="Normal"/>
    <w:qFormat/>
    <w:rsid w:val="005A5B05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B05"/>
    <w:rPr>
      <w:color w:val="auto"/>
      <w:sz w:val="21"/>
      <w:szCs w:val="22"/>
    </w:rPr>
  </w:style>
  <w:style w:type="table" w:customStyle="1" w:styleId="TableGrid0">
    <w:name w:val="TableGrid"/>
    <w:rsid w:val="005A5B05"/>
    <w:pPr>
      <w:spacing w:after="0" w:line="240" w:lineRule="auto"/>
    </w:pPr>
    <w:rPr>
      <w:rFonts w:eastAsiaTheme="minorEastAsia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D6129"/>
    <w:rPr>
      <w:color w:val="FE006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851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png"/><Relationship Id="rId34" Type="http://schemas.openxmlformats.org/officeDocument/2006/relationships/hyperlink" Target="https://github.com/Kalong-Cod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svg"/><Relationship Id="rId25" Type="http://schemas.openxmlformats.org/officeDocument/2006/relationships/hyperlink" Target="https://www.linkedin.com/in/kalong-boniface-88ba07183/" TargetMode="External"/><Relationship Id="rId33" Type="http://schemas.openxmlformats.org/officeDocument/2006/relationships/hyperlink" Target="https://www.kaggle.com/kalongboniface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svg"/><Relationship Id="rId29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hyperlink" Target="https://zindi.africa/users/Kalong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svg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yperlink" Target="kalong-code.github.io/kalong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svg"/><Relationship Id="rId22" Type="http://schemas.openxmlformats.org/officeDocument/2006/relationships/image" Target="media/image8.png"/><Relationship Id="rId30" Type="http://schemas.openxmlformats.org/officeDocument/2006/relationships/image" Target="media/image13.png"/><Relationship Id="rId35" Type="http://schemas.openxmlformats.org/officeDocument/2006/relationships/hyperlink" Target="https://github.com/Kalong-Code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y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3FC5BE5F85444ABD8FC25A0E30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87B5-1B07-42CA-B92A-F02DF15679B8}"/>
      </w:docPartPr>
      <w:docPartBody>
        <w:p w:rsidR="00CA6BAA" w:rsidRDefault="006F52F1" w:rsidP="006F52F1">
          <w:pPr>
            <w:pStyle w:val="EB3FC5BE5F85444ABD8FC25A0E308A6D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F1"/>
    <w:rsid w:val="000B10F2"/>
    <w:rsid w:val="001561BD"/>
    <w:rsid w:val="006F52F1"/>
    <w:rsid w:val="00CA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C68AA887E4C909CC6C19AB3AA3BA1">
    <w:name w:val="C40C68AA887E4C909CC6C19AB3AA3BA1"/>
  </w:style>
  <w:style w:type="paragraph" w:customStyle="1" w:styleId="37739A8897E541929A6BC60528622624">
    <w:name w:val="37739A8897E541929A6BC60528622624"/>
  </w:style>
  <w:style w:type="paragraph" w:customStyle="1" w:styleId="0C05560046364DA2AFB62DD72BB55200">
    <w:name w:val="0C05560046364DA2AFB62DD72BB55200"/>
  </w:style>
  <w:style w:type="paragraph" w:customStyle="1" w:styleId="46E5DBFF8FAD411A9ACED33B1CD2EDFB">
    <w:name w:val="46E5DBFF8FAD411A9ACED33B1CD2EDFB"/>
  </w:style>
  <w:style w:type="paragraph" w:customStyle="1" w:styleId="EBBC9EFEBE754D2BA6601A8CF48D93CA">
    <w:name w:val="EBBC9EFEBE754D2BA6601A8CF48D93CA"/>
  </w:style>
  <w:style w:type="paragraph" w:customStyle="1" w:styleId="1552A5BC04924A4B85CC9358064C316E">
    <w:name w:val="1552A5BC04924A4B85CC9358064C316E"/>
  </w:style>
  <w:style w:type="paragraph" w:customStyle="1" w:styleId="ED71F602A61C4138BDC52732460C06FC">
    <w:name w:val="ED71F602A61C4138BDC52732460C06FC"/>
  </w:style>
  <w:style w:type="paragraph" w:customStyle="1" w:styleId="B7F25EB09B11436B8FA3EAB1AD12C911">
    <w:name w:val="B7F25EB09B11436B8FA3EAB1AD12C911"/>
  </w:style>
  <w:style w:type="paragraph" w:customStyle="1" w:styleId="BB964274AC574112963A4F6A74C17483">
    <w:name w:val="BB964274AC574112963A4F6A74C17483"/>
  </w:style>
  <w:style w:type="paragraph" w:customStyle="1" w:styleId="D2B08F15FA5F4D38BAE9EACB619070AE">
    <w:name w:val="D2B08F15FA5F4D38BAE9EACB619070AE"/>
  </w:style>
  <w:style w:type="paragraph" w:customStyle="1" w:styleId="5362BF608BE041CB8B619A43373E167A">
    <w:name w:val="5362BF608BE041CB8B619A43373E167A"/>
  </w:style>
  <w:style w:type="paragraph" w:customStyle="1" w:styleId="8A5A88D79E8F40A586620FEF0CF28516">
    <w:name w:val="8A5A88D79E8F40A586620FEF0CF28516"/>
  </w:style>
  <w:style w:type="paragraph" w:customStyle="1" w:styleId="93A86DE740A042FFBEFDC07C9F693873">
    <w:name w:val="93A86DE740A042FFBEFDC07C9F693873"/>
  </w:style>
  <w:style w:type="paragraph" w:customStyle="1" w:styleId="08F2A8B9E209437E94D2F99D9EA16DFC">
    <w:name w:val="08F2A8B9E209437E94D2F99D9EA16DFC"/>
  </w:style>
  <w:style w:type="paragraph" w:customStyle="1" w:styleId="4ED6BEEE06734319B2DAB64F3C1B9B93">
    <w:name w:val="4ED6BEEE06734319B2DAB64F3C1B9B93"/>
  </w:style>
  <w:style w:type="paragraph" w:customStyle="1" w:styleId="4431155C77264C328EAF9E52925DE283">
    <w:name w:val="4431155C77264C328EAF9E52925DE283"/>
  </w:style>
  <w:style w:type="paragraph" w:customStyle="1" w:styleId="DA9F2FFD23B142D8ADF65F47A1550C02">
    <w:name w:val="DA9F2FFD23B142D8ADF65F47A1550C02"/>
  </w:style>
  <w:style w:type="paragraph" w:customStyle="1" w:styleId="31ECB4BB4BF740D1B8ABE9A48445F919">
    <w:name w:val="31ECB4BB4BF740D1B8ABE9A48445F919"/>
  </w:style>
  <w:style w:type="paragraph" w:customStyle="1" w:styleId="C7F8251872904417A3A1D8AA86F93FED">
    <w:name w:val="C7F8251872904417A3A1D8AA86F93FED"/>
  </w:style>
  <w:style w:type="paragraph" w:customStyle="1" w:styleId="DB561622E364495F8B31CCA636F069CF">
    <w:name w:val="DB561622E364495F8B31CCA636F069CF"/>
  </w:style>
  <w:style w:type="paragraph" w:customStyle="1" w:styleId="C93EB4A76D154BF199BB57492B38019C">
    <w:name w:val="C93EB4A76D154BF199BB57492B38019C"/>
  </w:style>
  <w:style w:type="paragraph" w:customStyle="1" w:styleId="CD81D6F188F745DDA63EA6B8865A303A">
    <w:name w:val="CD81D6F188F745DDA63EA6B8865A303A"/>
  </w:style>
  <w:style w:type="paragraph" w:customStyle="1" w:styleId="57B7BE6290404667AD5F1FD08B255DAD">
    <w:name w:val="57B7BE6290404667AD5F1FD08B255DAD"/>
  </w:style>
  <w:style w:type="paragraph" w:customStyle="1" w:styleId="B9687E9145ED4CF19D1EEC4BBECD7E78">
    <w:name w:val="B9687E9145ED4CF19D1EEC4BBECD7E78"/>
  </w:style>
  <w:style w:type="paragraph" w:customStyle="1" w:styleId="FC50119F148F4016A0FB536EC0CF2F9C">
    <w:name w:val="FC50119F148F4016A0FB536EC0CF2F9C"/>
  </w:style>
  <w:style w:type="paragraph" w:customStyle="1" w:styleId="76003D92581D4E18A95ACE8FAF58B86C">
    <w:name w:val="76003D92581D4E18A95ACE8FAF58B86C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86E0646C07CC4F47885B967FEE301AB8">
    <w:name w:val="86E0646C07CC4F47885B967FEE301AB8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5FA50CBFB13C4B029DF21651CA3A309C">
    <w:name w:val="5FA50CBFB13C4B029DF21651CA3A309C"/>
  </w:style>
  <w:style w:type="paragraph" w:customStyle="1" w:styleId="95269DD38BF545818F864C573C2F07EA">
    <w:name w:val="95269DD38BF545818F864C573C2F07EA"/>
  </w:style>
  <w:style w:type="paragraph" w:customStyle="1" w:styleId="55FC54C5FB6840D7827460213B892036">
    <w:name w:val="55FC54C5FB6840D7827460213B892036"/>
  </w:style>
  <w:style w:type="paragraph" w:customStyle="1" w:styleId="CAFA932B550145C897CBFBB5C9690550">
    <w:name w:val="CAFA932B550145C897CBFBB5C9690550"/>
  </w:style>
  <w:style w:type="paragraph" w:customStyle="1" w:styleId="EE8F0E9CC0BC402CB37565327C4A528C">
    <w:name w:val="EE8F0E9CC0BC402CB37565327C4A528C"/>
  </w:style>
  <w:style w:type="paragraph" w:customStyle="1" w:styleId="E61FDAD8DE794C73B74E2090599AB36B">
    <w:name w:val="E61FDAD8DE794C73B74E2090599AB36B"/>
  </w:style>
  <w:style w:type="paragraph" w:customStyle="1" w:styleId="95AB6E74D66C41608D8363BF3C9E8C86">
    <w:name w:val="95AB6E74D66C41608D8363BF3C9E8C86"/>
  </w:style>
  <w:style w:type="paragraph" w:customStyle="1" w:styleId="E8B73566D78247EBBB86E2FFAAD3940E">
    <w:name w:val="E8B73566D78247EBBB86E2FFAAD3940E"/>
  </w:style>
  <w:style w:type="paragraph" w:customStyle="1" w:styleId="D3C3357AFCF5418EB5A8061D5BB8C4A0">
    <w:name w:val="D3C3357AFCF5418EB5A8061D5BB8C4A0"/>
  </w:style>
  <w:style w:type="paragraph" w:customStyle="1" w:styleId="E92F17991B394695A692D505154B8DC6">
    <w:name w:val="E92F17991B394695A692D505154B8DC6"/>
  </w:style>
  <w:style w:type="paragraph" w:customStyle="1" w:styleId="F6FE7691684B435D9E0033D56E9C26F2">
    <w:name w:val="F6FE7691684B435D9E0033D56E9C26F2"/>
  </w:style>
  <w:style w:type="paragraph" w:customStyle="1" w:styleId="A07C532EDEEF47628006FAC760E302A9">
    <w:name w:val="A07C532EDEEF47628006FAC760E302A9"/>
  </w:style>
  <w:style w:type="paragraph" w:customStyle="1" w:styleId="0A8E36C29A834586911A99C4B3C69130">
    <w:name w:val="0A8E36C29A834586911A99C4B3C69130"/>
  </w:style>
  <w:style w:type="paragraph" w:customStyle="1" w:styleId="C59936C926BF4FA5B5447D2AE877755C">
    <w:name w:val="C59936C926BF4FA5B5447D2AE877755C"/>
  </w:style>
  <w:style w:type="paragraph" w:customStyle="1" w:styleId="DA32DA0DE3724FA993966D0ED93C136D">
    <w:name w:val="DA32DA0DE3724FA993966D0ED93C136D"/>
  </w:style>
  <w:style w:type="paragraph" w:customStyle="1" w:styleId="52ACEC175AE54FECB3471753BAB4E4D7">
    <w:name w:val="52ACEC175AE54FECB3471753BAB4E4D7"/>
  </w:style>
  <w:style w:type="paragraph" w:customStyle="1" w:styleId="1D685F6BD81F4E0E8A5564B69AA4DE72">
    <w:name w:val="1D685F6BD81F4E0E8A5564B69AA4DE72"/>
  </w:style>
  <w:style w:type="paragraph" w:customStyle="1" w:styleId="EE2735F0AD624ACD965F8F4F1700B6A4">
    <w:name w:val="EE2735F0AD624ACD965F8F4F1700B6A4"/>
  </w:style>
  <w:style w:type="paragraph" w:customStyle="1" w:styleId="6E0B416DDEB1480B8E3A0E6BA91CDC69">
    <w:name w:val="6E0B416DDEB1480B8E3A0E6BA91CDC69"/>
  </w:style>
  <w:style w:type="paragraph" w:customStyle="1" w:styleId="2EFBA4387FBB488A8E1A9C663D720A3B">
    <w:name w:val="2EFBA4387FBB488A8E1A9C663D720A3B"/>
  </w:style>
  <w:style w:type="paragraph" w:customStyle="1" w:styleId="1DDA69ED71114D3A8368E5D8184E3403">
    <w:name w:val="1DDA69ED71114D3A8368E5D8184E3403"/>
  </w:style>
  <w:style w:type="paragraph" w:customStyle="1" w:styleId="1CA1E9D64C6B4D53B860581906312C5A">
    <w:name w:val="1CA1E9D64C6B4D53B860581906312C5A"/>
    <w:rsid w:val="006F52F1"/>
  </w:style>
  <w:style w:type="paragraph" w:customStyle="1" w:styleId="EB3FC5BE5F85444ABD8FC25A0E308A6D">
    <w:name w:val="EB3FC5BE5F85444ABD8FC25A0E308A6D"/>
    <w:rsid w:val="006F52F1"/>
  </w:style>
  <w:style w:type="paragraph" w:customStyle="1" w:styleId="E593DC62A42F442BA7C371EA1E1D31DC">
    <w:name w:val="E593DC62A42F442BA7C371EA1E1D31DC"/>
    <w:rsid w:val="006F52F1"/>
  </w:style>
  <w:style w:type="paragraph" w:customStyle="1" w:styleId="87DAC9C316DF4982B977BDA9191874D3">
    <w:name w:val="87DAC9C316DF4982B977BDA9191874D3"/>
    <w:rsid w:val="006F52F1"/>
  </w:style>
  <w:style w:type="paragraph" w:customStyle="1" w:styleId="4A41B977EDC84178A549E5E37B13A215">
    <w:name w:val="4A41B977EDC84178A549E5E37B13A215"/>
    <w:rsid w:val="006F52F1"/>
  </w:style>
  <w:style w:type="paragraph" w:customStyle="1" w:styleId="C3CA44126F9A4726A25159C8585B92DD">
    <w:name w:val="C3CA44126F9A4726A25159C8585B92DD"/>
    <w:rsid w:val="006F52F1"/>
  </w:style>
  <w:style w:type="paragraph" w:customStyle="1" w:styleId="71413A34343E481CA7C6A56CA2724BCB">
    <w:name w:val="71413A34343E481CA7C6A56CA2724BCB"/>
    <w:rsid w:val="006F52F1"/>
  </w:style>
  <w:style w:type="paragraph" w:customStyle="1" w:styleId="39D001E1AEDC4797B3E6D6E65B42D502">
    <w:name w:val="39D001E1AEDC4797B3E6D6E65B42D502"/>
    <w:rsid w:val="006F52F1"/>
  </w:style>
  <w:style w:type="paragraph" w:customStyle="1" w:styleId="197E0DEF5A5B4532A9D56DCCF52E0A15">
    <w:name w:val="197E0DEF5A5B4532A9D56DCCF52E0A15"/>
    <w:rsid w:val="006F52F1"/>
  </w:style>
  <w:style w:type="paragraph" w:customStyle="1" w:styleId="BDA1094B7F1A4C65B7E78E04800382AB">
    <w:name w:val="BDA1094B7F1A4C65B7E78E04800382AB"/>
    <w:rsid w:val="006F52F1"/>
  </w:style>
  <w:style w:type="paragraph" w:customStyle="1" w:styleId="CABB22873C4442ABA5CB1161C86754FA">
    <w:name w:val="CABB22873C4442ABA5CB1161C86754FA"/>
    <w:rsid w:val="006F52F1"/>
  </w:style>
  <w:style w:type="paragraph" w:customStyle="1" w:styleId="A09565704E504E359D19C46FBBE664B0">
    <w:name w:val="A09565704E504E359D19C46FBBE664B0"/>
    <w:rsid w:val="006F52F1"/>
  </w:style>
  <w:style w:type="paragraph" w:customStyle="1" w:styleId="14099B88435744E98485CCB4BF85834E">
    <w:name w:val="14099B88435744E98485CCB4BF85834E"/>
    <w:rsid w:val="006F52F1"/>
  </w:style>
  <w:style w:type="paragraph" w:customStyle="1" w:styleId="14F09234F81D421B83518ADD51E9F95B">
    <w:name w:val="14F09234F81D421B83518ADD51E9F95B"/>
    <w:rsid w:val="006F52F1"/>
  </w:style>
  <w:style w:type="paragraph" w:customStyle="1" w:styleId="E14F647F8E684164A1A1DDB547FF67A0">
    <w:name w:val="E14F647F8E684164A1A1DDB547FF67A0"/>
    <w:rsid w:val="006F52F1"/>
  </w:style>
  <w:style w:type="paragraph" w:customStyle="1" w:styleId="F28890ED58D04A549DF2552F5EF1107F">
    <w:name w:val="F28890ED58D04A549DF2552F5EF1107F"/>
    <w:rsid w:val="006F52F1"/>
  </w:style>
  <w:style w:type="paragraph" w:customStyle="1" w:styleId="234705061DDB4AD7B88A72014089B0F5">
    <w:name w:val="234705061DDB4AD7B88A72014089B0F5"/>
    <w:rsid w:val="006F52F1"/>
  </w:style>
  <w:style w:type="paragraph" w:customStyle="1" w:styleId="680B55B4F35845AA92EE1B60A27A5EA9">
    <w:name w:val="680B55B4F35845AA92EE1B60A27A5EA9"/>
    <w:rsid w:val="006F52F1"/>
  </w:style>
  <w:style w:type="paragraph" w:customStyle="1" w:styleId="CE1D3BDD8A6D44D980B2240E49E5A2FD">
    <w:name w:val="CE1D3BDD8A6D44D980B2240E49E5A2FD"/>
    <w:rsid w:val="006F52F1"/>
  </w:style>
  <w:style w:type="paragraph" w:customStyle="1" w:styleId="E67824E8C1A749898E7158C9BB9D01BF">
    <w:name w:val="E67824E8C1A749898E7158C9BB9D01BF"/>
    <w:rsid w:val="006F52F1"/>
  </w:style>
  <w:style w:type="paragraph" w:customStyle="1" w:styleId="6396A66DB3314E8B92C5975388605C5D">
    <w:name w:val="6396A66DB3314E8B92C5975388605C5D"/>
    <w:rsid w:val="006F52F1"/>
  </w:style>
  <w:style w:type="paragraph" w:customStyle="1" w:styleId="AFE50A7D3EA84C5988B8B12507DEF4F3">
    <w:name w:val="AFE50A7D3EA84C5988B8B12507DEF4F3"/>
    <w:rsid w:val="006F52F1"/>
  </w:style>
  <w:style w:type="paragraph" w:customStyle="1" w:styleId="0D34A858206D418D85C4D32FDD104583">
    <w:name w:val="0D34A858206D418D85C4D32FDD104583"/>
    <w:rsid w:val="006F52F1"/>
  </w:style>
  <w:style w:type="paragraph" w:customStyle="1" w:styleId="90821C35C06F4B9F83843B43FDF5DF03">
    <w:name w:val="90821C35C06F4B9F83843B43FDF5DF03"/>
    <w:rsid w:val="006F52F1"/>
  </w:style>
  <w:style w:type="paragraph" w:customStyle="1" w:styleId="BDC9DD3A2B1943AFB0ED8EAFB18E3DE4">
    <w:name w:val="BDC9DD3A2B1943AFB0ED8EAFB18E3DE4"/>
    <w:rsid w:val="006F52F1"/>
  </w:style>
  <w:style w:type="paragraph" w:customStyle="1" w:styleId="50D6ED0FBB634A95A35777E6C79CFBC1">
    <w:name w:val="50D6ED0FBB634A95A35777E6C79CFBC1"/>
    <w:rsid w:val="006F52F1"/>
  </w:style>
  <w:style w:type="paragraph" w:customStyle="1" w:styleId="C8EC808FBF5145E9857DF5591B4D05AE">
    <w:name w:val="C8EC808FBF5145E9857DF5591B4D05AE"/>
    <w:rsid w:val="006F52F1"/>
  </w:style>
  <w:style w:type="paragraph" w:customStyle="1" w:styleId="1726A3804B6C49CBB44B0701D60B965A">
    <w:name w:val="1726A3804B6C49CBB44B0701D60B965A"/>
    <w:rsid w:val="006F52F1"/>
  </w:style>
  <w:style w:type="paragraph" w:customStyle="1" w:styleId="253A43E810F34A6A9AC8044EBDF9F65B">
    <w:name w:val="253A43E810F34A6A9AC8044EBDF9F65B"/>
    <w:rsid w:val="006F52F1"/>
  </w:style>
  <w:style w:type="paragraph" w:customStyle="1" w:styleId="B214C41906CB43B294FB27EB3E81797C">
    <w:name w:val="B214C41906CB43B294FB27EB3E81797C"/>
    <w:rsid w:val="006F52F1"/>
  </w:style>
  <w:style w:type="paragraph" w:customStyle="1" w:styleId="C678229943D649CF9A7D16490BC1B98A">
    <w:name w:val="C678229943D649CF9A7D16490BC1B98A"/>
    <w:rsid w:val="006F52F1"/>
  </w:style>
  <w:style w:type="paragraph" w:customStyle="1" w:styleId="9E27DF1E6B8B4A7EA7B58C68D8AE24F7">
    <w:name w:val="9E27DF1E6B8B4A7EA7B58C68D8AE24F7"/>
    <w:rsid w:val="006F5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(+233)50-616-2161 </CompanyPhone>
  <CompanyFax/>
  <CompanyEmail>kalongboniface97@gmail.com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017F2A-8CBA-43EC-B6A5-82A82FD2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2022-07-02T21:47:00Z</dcterms:created>
  <dcterms:modified xsi:type="dcterms:W3CDTF">2022-07-21T18:46:00Z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