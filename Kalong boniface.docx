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3F8A51B8696C46FCB7EC6DAEBE945954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085"/>
            <w:gridCol w:w="1317"/>
          </w:tblGrid>
          <w:tr w:rsidR="003E29AE">
            <w:trPr>
              <w:trHeight w:val="720"/>
              <w:jc w:val="center"/>
            </w:trPr>
            <w:tc>
              <w:tcPr>
                <w:tcW w:w="4367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3E29AE" w:rsidRDefault="003E29AE">
                <w:pPr>
                  <w:pStyle w:val="PersonalName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hor"/>
                    <w:id w:val="1866093204"/>
                    <w:placeholder>
                      <w:docPart w:val="8835DE3EB2E64B86929F0E4B6392BA30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>
                      <w:rPr>
                        <w:b w:val="0"/>
                        <w:bCs/>
                      </w:rPr>
                      <w:t>Kalong Boniface</w:t>
                    </w:r>
                  </w:sdtContent>
                </w:sdt>
              </w:p>
            </w:tc>
            <w:tc>
              <w:tcPr>
                <w:tcW w:w="633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</w:tcPr>
              <w:p w:rsidR="003E29AE" w:rsidRDefault="003E29AE">
                <w:pPr>
                  <w:pStyle w:val="NoSpacing"/>
                  <w:ind w:left="71" w:hanging="71"/>
                  <w:jc w:val="right"/>
                  <w:rPr>
                    <w:spacing w:val="-24"/>
                  </w:rPr>
                </w:pPr>
                <w:r>
                  <w:rPr>
                    <w:noProof/>
                    <w:spacing w:val="-24"/>
                  </w:rPr>
                  <w:drawing>
                    <wp:inline distT="0" distB="0" distL="0" distR="0" wp14:anchorId="3D2E08B0" wp14:editId="2A1021EE">
                      <wp:extent cx="570870" cy="570870"/>
                      <wp:effectExtent l="19050" t="19050" r="19685" b="19685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esumePicture.png"/>
                              <pic:cNvPicPr/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70870" cy="5708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shade val="85000"/>
                                </a:srgbClr>
                              </a:solidFill>
                              <a:ln w="6350" cap="flat" cmpd="sng" algn="ctr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3E29AE">
            <w:trPr>
              <w:trHeight w:val="288"/>
              <w:jc w:val="center"/>
            </w:trPr>
            <w:tc>
              <w:tcPr>
                <w:tcW w:w="4367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3E29AE" w:rsidRDefault="003E29AE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1097367308"/>
                    <w:placeholder>
                      <w:docPart w:val="64C44BBABCD64F189071099DBE841D4E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Content>
                    <w:r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Offinso-ahenkro,kumasi,gh</w:t>
                    </w:r>
                  </w:sdtContent>
                </w:sdt>
              </w:p>
            </w:tc>
            <w:tc>
              <w:tcPr>
                <w:tcW w:w="633" w:type="pct"/>
                <w:vMerge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3E29AE" w:rsidRDefault="003E29AE">
                <w:pPr>
                  <w:pStyle w:val="NoSpacing"/>
                </w:pPr>
              </w:p>
            </w:tc>
          </w:tr>
          <w:tr w:rsidR="003E29AE">
            <w:trPr>
              <w:trHeight w:val="80"/>
              <w:jc w:val="center"/>
            </w:trPr>
            <w:tc>
              <w:tcPr>
                <w:tcW w:w="4367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3E29AE" w:rsidRDefault="003E29AE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Phone"/>
                    <w:id w:val="1465078255"/>
                    <w:placeholder>
                      <w:docPart w:val="447A8FE903C14EE6A59373D32A3897F1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Content>
                    <w:r>
                      <w:rPr>
                        <w:color w:val="93A299" w:themeColor="accent1"/>
                        <w:sz w:val="18"/>
                        <w:szCs w:val="18"/>
                      </w:rPr>
                      <w:t>(+233)50-616-2161</w:t>
                    </w:r>
                  </w:sdtContent>
                </w:sdt>
                <w:r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r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E-mail Address"/>
                    <w:id w:val="-1613197031"/>
                    <w:placeholder>
                      <w:docPart w:val="4664081DC04C489C98018D8A06BBA0A7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Content>
                    <w:r>
                      <w:rPr>
                        <w:color w:val="93A299" w:themeColor="accent1"/>
                        <w:sz w:val="18"/>
                        <w:szCs w:val="18"/>
                      </w:rPr>
                      <w:t>kalongboniface97@gmail.com</w:t>
                    </w:r>
                  </w:sdtContent>
                </w:sdt>
                <w:r>
                  <w:rPr>
                    <w:color w:val="93A299" w:themeColor="accent1"/>
                    <w:sz w:val="18"/>
                    <w:szCs w:val="18"/>
                  </w:rPr>
                  <w:t xml:space="preserve">   ▪  </w:t>
                </w:r>
                <w:r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id w:val="-1077054340"/>
                    <w:placeholder>
                      <w:docPart w:val="0D82F663AAA9445FA1826DD14E8CAD1B"/>
                    </w:placeholder>
                    <w:showingPlcHdr/>
                    <w:text/>
                  </w:sdtPr>
                  <w:sdtContent>
                    <w:r>
                      <w:rPr>
                        <w:color w:val="93A299" w:themeColor="accent1"/>
                        <w:sz w:val="18"/>
                        <w:szCs w:val="18"/>
                      </w:rPr>
                      <w:t>[Type your website]</w:t>
                    </w:r>
                  </w:sdtContent>
                </w:sdt>
              </w:p>
            </w:tc>
            <w:tc>
              <w:tcPr>
                <w:tcW w:w="633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3E29AE" w:rsidRDefault="003E29AE">
                <w:pPr>
                  <w:pStyle w:val="NoSpacing"/>
                </w:pPr>
              </w:p>
            </w:tc>
          </w:tr>
        </w:tbl>
        <w:p w:rsidR="00DB6555" w:rsidRDefault="00686998">
          <w:pPr>
            <w:rPr>
              <w:b/>
              <w:bCs/>
            </w:rPr>
          </w:pPr>
        </w:p>
      </w:sdtContent>
    </w:sdt>
    <w:p w:rsidR="00DB6555" w:rsidRDefault="00336ADE">
      <w:pPr>
        <w:pStyle w:val="SectionHeading"/>
      </w:pPr>
      <w:r>
        <w:t>Objectives</w:t>
      </w:r>
    </w:p>
    <w:p w:rsidR="006539E3" w:rsidRDefault="00411F98" w:rsidP="006539E3">
      <w:pPr>
        <w:tabs>
          <w:tab w:val="left" w:pos="2880"/>
        </w:tabs>
      </w:pPr>
      <w:r w:rsidRPr="00513976">
        <w:rPr>
          <w:color w:val="365F91"/>
          <w:sz w:val="32"/>
        </w:rPr>
        <w:t>Data Scientist</w:t>
      </w:r>
      <w:r w:rsidR="006539E3">
        <w:rPr>
          <w:noProof/>
          <w:sz w:val="22"/>
        </w:rPr>
        <mc:AlternateContent>
          <mc:Choice Requires="wpg">
            <w:drawing>
              <wp:inline distT="0" distB="0" distL="0" distR="0" wp14:anchorId="1053A08C" wp14:editId="7342C81D">
                <wp:extent cx="6400800" cy="11198"/>
                <wp:effectExtent l="0" t="0" r="0" b="8255"/>
                <wp:docPr id="3242" name="Group 3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1198"/>
                          <a:chOff x="0" y="0"/>
                          <a:chExt cx="6896164" cy="12612"/>
                        </a:xfrm>
                      </wpg:grpSpPr>
                      <wps:wsp>
                        <wps:cNvPr id="4221" name="Shape 4221"/>
                        <wps:cNvSpPr/>
                        <wps:spPr>
                          <a:xfrm>
                            <a:off x="0" y="0"/>
                            <a:ext cx="6896164" cy="12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64" h="12612">
                                <a:moveTo>
                                  <a:pt x="0" y="0"/>
                                </a:moveTo>
                                <a:lnTo>
                                  <a:pt x="6896164" y="0"/>
                                </a:lnTo>
                                <a:lnTo>
                                  <a:pt x="6896164" y="12612"/>
                                </a:lnTo>
                                <a:lnTo>
                                  <a:pt x="0" y="126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5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6B8C75" id="Group 3242" o:spid="_x0000_s1026" style="width:7in;height:.9pt;mso-position-horizontal-relative:char;mso-position-vertical-relative:line" coordsize="68961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">
                <v:shape id="Shape 4221" o:spid="_x0000_s1027" style="position:absolute;width:68961;height:126;visibility:visible;mso-wrap-style:square;v-text-anchor:top" coordsize="6896164,1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" path="m,l6896164,r,12612l,12612,,e" fillcolor="#365f91" stroked="f" strokeweight="0">
                  <v:stroke miterlimit="83231f" joinstyle="miter"/>
                  <v:path arrowok="t" textboxrect="0,0,6896164,12612"/>
                </v:shape>
                <w10:anchorlock/>
              </v:group>
            </w:pict>
          </mc:Fallback>
        </mc:AlternateContent>
      </w:r>
    </w:p>
    <w:p w:rsidR="00670ADC" w:rsidRPr="00670ADC" w:rsidRDefault="00670ADC" w:rsidP="006539E3">
      <w:pPr>
        <w:tabs>
          <w:tab w:val="left" w:pos="2880"/>
        </w:tabs>
        <w:rPr>
          <w:rFonts w:ascii="Times New Roman" w:hAnsi="Times New Roman" w:cs="Times New Roman"/>
          <w:b/>
          <w:sz w:val="20"/>
          <w:szCs w:val="20"/>
        </w:rPr>
      </w:pPr>
      <w:r w:rsidRPr="00670ADC">
        <w:rPr>
          <w:rFonts w:ascii="Times New Roman" w:hAnsi="Times New Roman" w:cs="Times New Roman"/>
          <w:b/>
          <w:sz w:val="20"/>
          <w:szCs w:val="20"/>
        </w:rPr>
        <w:t>Summary</w:t>
      </w:r>
    </w:p>
    <w:p w:rsidR="006539E3" w:rsidRPr="00670ADC" w:rsidRDefault="007A5915" w:rsidP="006539E3">
      <w:pPr>
        <w:tabs>
          <w:tab w:val="left" w:pos="2880"/>
        </w:tabs>
        <w:rPr>
          <w:sz w:val="18"/>
          <w:szCs w:val="18"/>
        </w:rPr>
      </w:pPr>
      <w:r w:rsidRPr="00670ADC">
        <w:rPr>
          <w:sz w:val="18"/>
          <w:szCs w:val="18"/>
        </w:rPr>
        <w:t xml:space="preserve">Entry-level data analytics professional; </w:t>
      </w:r>
      <w:r w:rsidR="006539E3" w:rsidRPr="00670ADC">
        <w:rPr>
          <w:sz w:val="18"/>
          <w:szCs w:val="18"/>
        </w:rPr>
        <w:t xml:space="preserve">Passionate about data analysis and </w:t>
      </w:r>
      <w:r w:rsidR="00670ADC" w:rsidRPr="00670ADC">
        <w:rPr>
          <w:sz w:val="18"/>
          <w:szCs w:val="18"/>
        </w:rPr>
        <w:t>excellent understanding in SQL, Sheet, Excel, Tableau, and R. W</w:t>
      </w:r>
      <w:r w:rsidR="006539E3" w:rsidRPr="00670ADC">
        <w:rPr>
          <w:sz w:val="18"/>
          <w:szCs w:val="18"/>
        </w:rPr>
        <w:t>ith a solid background in statistics, and using data insights to drive business \growth.</w:t>
      </w:r>
    </w:p>
    <w:p w:rsidR="006539E3" w:rsidRDefault="006539E3" w:rsidP="006539E3">
      <w:pPr>
        <w:tabs>
          <w:tab w:val="left" w:pos="2880"/>
        </w:tabs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053A08C" wp14:editId="7342C81D">
                <wp:extent cx="6400800" cy="11198"/>
                <wp:effectExtent l="0" t="0" r="0" b="825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1198"/>
                          <a:chOff x="0" y="0"/>
                          <a:chExt cx="6896164" cy="12612"/>
                        </a:xfrm>
                      </wpg:grpSpPr>
                      <wps:wsp>
                        <wps:cNvPr id="6" name="Shape 4221"/>
                        <wps:cNvSpPr/>
                        <wps:spPr>
                          <a:xfrm>
                            <a:off x="0" y="0"/>
                            <a:ext cx="6896164" cy="12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64" h="12612">
                                <a:moveTo>
                                  <a:pt x="0" y="0"/>
                                </a:moveTo>
                                <a:lnTo>
                                  <a:pt x="6896164" y="0"/>
                                </a:lnTo>
                                <a:lnTo>
                                  <a:pt x="6896164" y="12612"/>
                                </a:lnTo>
                                <a:lnTo>
                                  <a:pt x="0" y="126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5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ED1F4A" id="Group 1" o:spid="_x0000_s1026" style="width:7in;height:.9pt;mso-position-horizontal-relative:char;mso-position-vertical-relative:line" coordsize="68961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">
                <v:shape id="Shape 4221" o:spid="_x0000_s1027" style="position:absolute;width:68961;height:126;visibility:visible;mso-wrap-style:square;v-text-anchor:top" coordsize="6896164,1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" path="m,l6896164,r,12612l,12612,,e" fillcolor="#365f91" stroked="f" strokeweight="0">
                  <v:stroke miterlimit="83231f" joinstyle="miter"/>
                  <v:path arrowok="t" textboxrect="0,0,6896164,12612"/>
                </v:shape>
                <w10:anchorlock/>
              </v:group>
            </w:pict>
          </mc:Fallback>
        </mc:AlternateContent>
      </w:r>
    </w:p>
    <w:p w:rsidR="00DB6555" w:rsidRDefault="00336ADE">
      <w:pPr>
        <w:pStyle w:val="SectionHeading"/>
      </w:pPr>
      <w:r>
        <w:t>Experience</w:t>
      </w:r>
    </w:p>
    <w:p w:rsidR="00DB6555" w:rsidRDefault="00686998">
      <w:pPr>
        <w:pStyle w:val="Subsection"/>
        <w:rPr>
          <w:vanish/>
          <w:specVanish/>
        </w:rPr>
      </w:pPr>
      <w:sdt>
        <w:sdtPr>
          <w:id w:val="2003239693"/>
          <w:placeholder>
            <w:docPart w:val="8489D57FF58844ED9431E414D94A5DC2"/>
          </w:placeholder>
          <w:temporary/>
          <w:showingPlcHdr/>
          <w:text/>
        </w:sdtPr>
        <w:sdtEndPr/>
        <w:sdtContent>
          <w:r w:rsidR="00336ADE">
            <w:t>[Type your job title]</w:t>
          </w:r>
        </w:sdtContent>
      </w:sdt>
    </w:p>
    <w:p w:rsidR="00DB6555" w:rsidRDefault="00336ADE">
      <w:pPr>
        <w:pStyle w:val="NoSpacing"/>
      </w:pPr>
      <w:r>
        <w:rPr>
          <w:rFonts w:asciiTheme="majorHAnsi" w:eastAsiaTheme="majorEastAsia" w:hAnsiTheme="majorHAnsi" w:cstheme="majorBidi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>▪</w:t>
      </w:r>
      <w:r>
        <w:rPr>
          <w:rFonts w:asciiTheme="majorHAnsi" w:eastAsiaTheme="majorEastAsia" w:hAnsiTheme="majorHAnsi" w:cstheme="majorBidi"/>
          <w:spacing w:val="24"/>
        </w:rPr>
        <w:t xml:space="preserve"> </w:t>
      </w:r>
      <w:sdt>
        <w:sdtPr>
          <w:id w:val="-313720658"/>
          <w:placeholder>
            <w:docPart w:val="430BFA59C2DF42AFBF6E03669316C2B2"/>
          </w:placeholder>
          <w:temporary/>
          <w:showingPlcHdr/>
          <w:text/>
        </w:sdtPr>
        <w:sdtEndPr/>
        <w:sdtContent>
          <w:r>
            <w:t>[Type the start date]</w:t>
          </w:r>
        </w:sdtContent>
      </w:sdt>
      <w:r>
        <w:t xml:space="preserve"> - </w:t>
      </w:r>
      <w:sdt>
        <w:sdtPr>
          <w:id w:val="1781147080"/>
          <w:placeholder>
            <w:docPart w:val="5EA4C3CCF2A34410AE3901A3B06C983D"/>
          </w:placeholder>
          <w:temporary/>
          <w:showingPlcHdr/>
          <w:text/>
        </w:sdtPr>
        <w:sdtEndPr/>
        <w:sdtContent>
          <w:r>
            <w:t>[Type the end date]</w:t>
          </w:r>
        </w:sdtContent>
      </w:sdt>
    </w:p>
    <w:p w:rsidR="00DB6555" w:rsidRDefault="00686998">
      <w:pPr>
        <w:spacing w:line="264" w:lineRule="auto"/>
        <w:rPr>
          <w:color w:val="564B3C" w:themeColor="text2"/>
        </w:rPr>
      </w:pPr>
      <w:sdt>
        <w:sdtPr>
          <w:rPr>
            <w:color w:val="564B3C" w:themeColor="text2"/>
          </w:rPr>
          <w:id w:val="1622417098"/>
          <w:placeholder>
            <w:docPart w:val="EDAEFC03F9274B1A9C6906DDD4483F58"/>
          </w:placeholder>
          <w:temporary/>
          <w:showingPlcHdr/>
          <w:text/>
        </w:sdtPr>
        <w:sdtEndPr/>
        <w:sdtContent>
          <w:r w:rsidR="00336ADE">
            <w:rPr>
              <w:color w:val="564B3C" w:themeColor="text2"/>
            </w:rPr>
            <w:t>[Type the company name]</w:t>
          </w:r>
        </w:sdtContent>
      </w:sdt>
      <w:r w:rsidR="00336ADE">
        <w:rPr>
          <w:color w:val="564B3C" w:themeColor="text2"/>
          <w:spacing w:val="24"/>
        </w:rPr>
        <w:t xml:space="preserve"> </w:t>
      </w:r>
      <w:r w:rsidR="00336ADE">
        <w:rPr>
          <w:rFonts w:asciiTheme="majorHAnsi" w:eastAsiaTheme="majorEastAsia" w:hAnsiTheme="majorHAnsi" w:cstheme="majorBidi"/>
          <w:color w:val="564B3C" w:themeColor="text2"/>
          <w:spacing w:val="24"/>
        </w:rPr>
        <w:t xml:space="preserve">▪ </w:t>
      </w:r>
      <w:sdt>
        <w:sdtPr>
          <w:rPr>
            <w:color w:val="564B3C" w:themeColor="text2"/>
          </w:rPr>
          <w:id w:val="207151858"/>
          <w:placeholder>
            <w:docPart w:val="8ED04D66AE5A4C3C9BA699EC9E6889BC"/>
          </w:placeholder>
          <w:temporary/>
          <w:showingPlcHdr/>
          <w:text/>
        </w:sdtPr>
        <w:sdtEndPr/>
        <w:sdtContent>
          <w:r w:rsidR="00336ADE">
            <w:rPr>
              <w:color w:val="564B3C" w:themeColor="text2"/>
            </w:rPr>
            <w:t>[Type the company address]</w:t>
          </w:r>
        </w:sdtContent>
      </w:sdt>
    </w:p>
    <w:p w:rsidR="00DB6555" w:rsidRDefault="00686998" w:rsidP="006539E3">
      <w:pPr>
        <w:tabs>
          <w:tab w:val="left" w:pos="5700"/>
        </w:tabs>
        <w:spacing w:line="264" w:lineRule="auto"/>
        <w:rPr>
          <w:color w:val="000000" w:themeColor="text1"/>
        </w:rPr>
      </w:pPr>
      <w:sdt>
        <w:sdtPr>
          <w:rPr>
            <w:color w:val="000000" w:themeColor="text1"/>
          </w:rPr>
          <w:id w:val="-1399746542"/>
          <w:placeholder>
            <w:docPart w:val="5E99F2C21DFD4278B59770C42E2BCEAB"/>
          </w:placeholder>
          <w:temporary/>
          <w:showingPlcHdr/>
          <w:text/>
        </w:sdtPr>
        <w:sdtEndPr/>
        <w:sdtContent>
          <w:r w:rsidR="00336ADE">
            <w:rPr>
              <w:color w:val="000000" w:themeColor="text1"/>
            </w:rPr>
            <w:t>[Type the job responsibilities]</w:t>
          </w:r>
        </w:sdtContent>
      </w:sdt>
      <w:r w:rsidR="006539E3">
        <w:rPr>
          <w:color w:val="000000" w:themeColor="text1"/>
        </w:rPr>
        <w:tab/>
      </w:r>
    </w:p>
    <w:p w:rsidR="006539E3" w:rsidRDefault="006539E3" w:rsidP="006539E3">
      <w:pPr>
        <w:tabs>
          <w:tab w:val="left" w:pos="5700"/>
        </w:tabs>
        <w:spacing w:line="264" w:lineRule="auto"/>
        <w:rPr>
          <w:color w:val="000000" w:themeColor="text1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053A08C" wp14:editId="7342C81D">
                <wp:extent cx="6400800" cy="11198"/>
                <wp:effectExtent l="0" t="0" r="0" b="8255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1198"/>
                          <a:chOff x="0" y="0"/>
                          <a:chExt cx="6896164" cy="12612"/>
                        </a:xfrm>
                      </wpg:grpSpPr>
                      <wps:wsp>
                        <wps:cNvPr id="10" name="Shape 4221"/>
                        <wps:cNvSpPr/>
                        <wps:spPr>
                          <a:xfrm>
                            <a:off x="0" y="0"/>
                            <a:ext cx="6896164" cy="12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64" h="12612">
                                <a:moveTo>
                                  <a:pt x="0" y="0"/>
                                </a:moveTo>
                                <a:lnTo>
                                  <a:pt x="6896164" y="0"/>
                                </a:lnTo>
                                <a:lnTo>
                                  <a:pt x="6896164" y="12612"/>
                                </a:lnTo>
                                <a:lnTo>
                                  <a:pt x="0" y="126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5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A7F824" id="Group 8" o:spid="_x0000_s1026" style="width:7in;height:.9pt;mso-position-horizontal-relative:char;mso-position-vertical-relative:line" coordsize="68961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">
                <v:shape id="Shape 4221" o:spid="_x0000_s1027" style="position:absolute;width:68961;height:126;visibility:visible;mso-wrap-style:square;v-text-anchor:top" coordsize="6896164,1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" path="m,l6896164,r,12612l,12612,,e" fillcolor="#365f91" stroked="f" strokeweight="0">
                  <v:stroke miterlimit="83231f" joinstyle="miter"/>
                  <v:path arrowok="t" textboxrect="0,0,6896164,12612"/>
                </v:shape>
                <w10:anchorlock/>
              </v:group>
            </w:pict>
          </mc:Fallback>
        </mc:AlternateContent>
      </w:r>
    </w:p>
    <w:p w:rsidR="00DB6555" w:rsidRDefault="00336ADE">
      <w:pPr>
        <w:pStyle w:val="SectionHeading"/>
      </w:pPr>
      <w:r>
        <w:t>Skills</w:t>
      </w:r>
    </w:p>
    <w:tbl>
      <w:tblPr>
        <w:tblStyle w:val="TableGrid0"/>
        <w:tblpPr w:vertAnchor="text" w:tblpX="28" w:tblpY="323"/>
        <w:tblOverlap w:val="never"/>
        <w:tblW w:w="10889" w:type="dxa"/>
        <w:tblInd w:w="0" w:type="dxa"/>
        <w:tblLook w:val="04A0" w:firstRow="1" w:lastRow="0" w:firstColumn="1" w:lastColumn="0" w:noHBand="0" w:noVBand="1"/>
      </w:tblPr>
      <w:tblGrid>
        <w:gridCol w:w="4191"/>
        <w:gridCol w:w="6698"/>
      </w:tblGrid>
      <w:tr w:rsidR="009C5293" w:rsidTr="004178ED">
        <w:trPr>
          <w:trHeight w:val="329"/>
        </w:trPr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</w:tcPr>
          <w:p w:rsidR="009C5293" w:rsidRDefault="009C5293" w:rsidP="00807827">
            <w:pPr>
              <w:tabs>
                <w:tab w:val="center" w:pos="2683"/>
              </w:tabs>
              <w:spacing w:after="0" w:line="259" w:lineRule="auto"/>
            </w:pPr>
            <w:r>
              <w:tab/>
            </w:r>
            <w:r w:rsidR="00807827">
              <w:t xml:space="preserve">    </w:t>
            </w:r>
            <w:r w:rsidR="00807827">
              <w:rPr>
                <w:u w:val="single" w:color="000000"/>
              </w:rPr>
              <w:t>Programming/Statistics</w:t>
            </w:r>
            <w:r>
              <w:t xml:space="preserve"> </w:t>
            </w:r>
          </w:p>
        </w:tc>
        <w:tc>
          <w:tcPr>
            <w:tcW w:w="6698" w:type="dxa"/>
            <w:tcBorders>
              <w:top w:val="nil"/>
              <w:left w:val="nil"/>
              <w:bottom w:val="nil"/>
              <w:right w:val="nil"/>
            </w:tcBorders>
          </w:tcPr>
          <w:p w:rsidR="009C5293" w:rsidRDefault="009C5293" w:rsidP="004178ED">
            <w:pPr>
              <w:tabs>
                <w:tab w:val="center" w:pos="1252"/>
                <w:tab w:val="center" w:pos="3365"/>
                <w:tab w:val="center" w:pos="5657"/>
              </w:tabs>
              <w:spacing w:after="0" w:line="259" w:lineRule="auto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 w:rsidRPr="00807827">
              <w:rPr>
                <w:u w:val="single"/>
              </w:rPr>
              <w:t>Big Data</w:t>
            </w:r>
            <w:r>
              <w:t xml:space="preserve"> </w:t>
            </w:r>
            <w:r>
              <w:tab/>
            </w:r>
            <w:r w:rsidRPr="00807827">
              <w:rPr>
                <w:u w:val="single"/>
              </w:rPr>
              <w:t xml:space="preserve">Visualization </w:t>
            </w:r>
            <w:r>
              <w:tab/>
            </w:r>
            <w:r w:rsidRPr="00807827">
              <w:rPr>
                <w:u w:val="single"/>
              </w:rPr>
              <w:t>Others</w:t>
            </w:r>
            <w:r>
              <w:t xml:space="preserve"> </w:t>
            </w:r>
          </w:p>
        </w:tc>
      </w:tr>
      <w:tr w:rsidR="009C5293" w:rsidTr="004178ED">
        <w:trPr>
          <w:trHeight w:val="817"/>
        </w:trPr>
        <w:tc>
          <w:tcPr>
            <w:tcW w:w="108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5293" w:rsidRDefault="009C5293" w:rsidP="004178ED">
            <w:pPr>
              <w:tabs>
                <w:tab w:val="center" w:pos="7460"/>
                <w:tab w:val="center" w:pos="9946"/>
              </w:tabs>
              <w:spacing w:after="2" w:line="259" w:lineRule="auto"/>
            </w:pPr>
            <w:r>
              <w:t xml:space="preserve">Proficient: </w:t>
            </w:r>
            <w:r w:rsidR="00807827">
              <w:t xml:space="preserve">          </w:t>
            </w:r>
            <w:r>
              <w:rPr>
                <w:sz w:val="23"/>
              </w:rPr>
              <w:t>R</w:t>
            </w:r>
            <w:r>
              <w:rPr>
                <w:sz w:val="22"/>
              </w:rPr>
              <w:t xml:space="preserve">, </w:t>
            </w:r>
            <w:r>
              <w:rPr>
                <w:sz w:val="23"/>
              </w:rPr>
              <w:t>Python</w:t>
            </w:r>
            <w:r w:rsidR="0035558F">
              <w:rPr>
                <w:sz w:val="22"/>
              </w:rPr>
              <w:t>, SQL</w:t>
            </w:r>
            <w:r>
              <w:rPr>
                <w:sz w:val="22"/>
              </w:rPr>
              <w:tab/>
            </w:r>
            <w:r>
              <w:rPr>
                <w:sz w:val="23"/>
              </w:rPr>
              <w:t>Tableau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proofErr w:type="spellStart"/>
            <w:r>
              <w:rPr>
                <w:sz w:val="23"/>
              </w:rPr>
              <w:t>Git</w:t>
            </w:r>
            <w:proofErr w:type="spellEnd"/>
            <w:r>
              <w:rPr>
                <w:sz w:val="22"/>
              </w:rPr>
              <w:t xml:space="preserve">, </w:t>
            </w:r>
            <w:r>
              <w:rPr>
                <w:sz w:val="23"/>
              </w:rPr>
              <w:t>AWS</w:t>
            </w:r>
            <w:r>
              <w:rPr>
                <w:sz w:val="22"/>
              </w:rPr>
              <w:t xml:space="preserve"> </w:t>
            </w:r>
          </w:p>
          <w:p w:rsidR="009C5293" w:rsidRDefault="009C5293" w:rsidP="004178ED">
            <w:pPr>
              <w:tabs>
                <w:tab w:val="center" w:pos="5490"/>
                <w:tab w:val="center" w:pos="7470"/>
                <w:tab w:val="center" w:pos="9807"/>
              </w:tabs>
              <w:spacing w:after="33" w:line="259" w:lineRule="auto"/>
            </w:pPr>
            <w:r>
              <w:t xml:space="preserve">Intermediate: </w:t>
            </w:r>
            <w:r w:rsidR="00807827">
              <w:t xml:space="preserve">    </w:t>
            </w:r>
            <w:r w:rsidR="00807827">
              <w:rPr>
                <w:sz w:val="23"/>
              </w:rPr>
              <w:t>Mat lab</w:t>
            </w:r>
            <w:r>
              <w:tab/>
            </w:r>
            <w:r>
              <w:rPr>
                <w:sz w:val="22"/>
              </w:rPr>
              <w:tab/>
              <w:t xml:space="preserve"> PowerPoint</w:t>
            </w:r>
            <w:r>
              <w:rPr>
                <w:sz w:val="22"/>
              </w:rPr>
              <w:tab/>
            </w:r>
            <w:r>
              <w:rPr>
                <w:sz w:val="23"/>
              </w:rPr>
              <w:t>Bash</w:t>
            </w:r>
            <w:r>
              <w:rPr>
                <w:sz w:val="22"/>
              </w:rPr>
              <w:t xml:space="preserve"> </w:t>
            </w:r>
          </w:p>
          <w:p w:rsidR="009C5293" w:rsidRDefault="009C5293" w:rsidP="0035558F">
            <w:pPr>
              <w:tabs>
                <w:tab w:val="center" w:pos="3793"/>
                <w:tab w:val="center" w:pos="5444"/>
              </w:tabs>
              <w:spacing w:after="0" w:line="259" w:lineRule="auto"/>
              <w:rPr>
                <w:sz w:val="22"/>
              </w:rPr>
            </w:pPr>
            <w:r>
              <w:t xml:space="preserve">Basic: </w:t>
            </w:r>
            <w:r>
              <w:rPr>
                <w:sz w:val="23"/>
              </w:rPr>
              <w:t xml:space="preserve">     </w:t>
            </w:r>
            <w:r w:rsidR="00807827">
              <w:rPr>
                <w:sz w:val="23"/>
              </w:rPr>
              <w:t xml:space="preserve">           </w:t>
            </w:r>
            <w:r>
              <w:rPr>
                <w:sz w:val="22"/>
              </w:rPr>
              <w:tab/>
            </w:r>
            <w:r w:rsidR="0035558F">
              <w:rPr>
                <w:sz w:val="22"/>
              </w:rPr>
              <w:tab/>
              <w:t xml:space="preserve"> </w:t>
            </w:r>
            <w:r w:rsidR="0035558F">
              <w:rPr>
                <w:sz w:val="23"/>
              </w:rPr>
              <w:t>Spark</w:t>
            </w:r>
            <w:r w:rsidR="0035558F">
              <w:rPr>
                <w:sz w:val="22"/>
              </w:rPr>
              <w:t xml:space="preserve">, </w:t>
            </w:r>
            <w:r w:rsidR="0035558F">
              <w:rPr>
                <w:sz w:val="23"/>
              </w:rPr>
              <w:t>Storm</w:t>
            </w:r>
          </w:p>
          <w:p w:rsidR="009C5293" w:rsidRDefault="00807827" w:rsidP="00807827">
            <w:pPr>
              <w:tabs>
                <w:tab w:val="center" w:pos="3793"/>
                <w:tab w:val="center" w:pos="9846"/>
              </w:tabs>
              <w:spacing w:after="0" w:line="259" w:lineRule="auto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66CCF21" wp14:editId="075304D3">
                      <wp:extent cx="6400800" cy="11198"/>
                      <wp:effectExtent l="0" t="0" r="0" b="8255"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00800" cy="11198"/>
                                <a:chOff x="0" y="0"/>
                                <a:chExt cx="6896164" cy="12612"/>
                              </a:xfrm>
                            </wpg:grpSpPr>
                            <wps:wsp>
                              <wps:cNvPr id="18" name="Shape 4221"/>
                              <wps:cNvSpPr/>
                              <wps:spPr>
                                <a:xfrm>
                                  <a:off x="0" y="0"/>
                                  <a:ext cx="6896164" cy="126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96164" h="12612">
                                      <a:moveTo>
                                        <a:pt x="0" y="0"/>
                                      </a:moveTo>
                                      <a:lnTo>
                                        <a:pt x="6896164" y="0"/>
                                      </a:lnTo>
                                      <a:lnTo>
                                        <a:pt x="6896164" y="12612"/>
                                      </a:lnTo>
                                      <a:lnTo>
                                        <a:pt x="0" y="126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65F91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AE8E88" id="Group 17" o:spid="_x0000_s1026" style="width:7in;height:.9pt;mso-position-horizontal-relative:char;mso-position-vertical-relative:line" coordsize="68961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">
                      <v:shape id="Shape 4221" o:spid="_x0000_s1027" style="position:absolute;width:68961;height:126;visibility:visible;mso-wrap-style:square;v-text-anchor:top" coordsize="6896164,1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" path="m,l6896164,r,12612l,12612,,e" fillcolor="#365f91" stroked="f" strokeweight="0">
                        <v:stroke miterlimit="83231f" joinstyle="miter"/>
                        <v:path arrowok="t" textboxrect="0,0,6896164,12612"/>
                      </v:shape>
                      <w10:anchorlock/>
                    </v:group>
                  </w:pict>
                </mc:Fallback>
              </mc:AlternateContent>
            </w:r>
            <w:r w:rsidR="009C5293">
              <w:rPr>
                <w:sz w:val="22"/>
              </w:rPr>
              <w:tab/>
            </w:r>
            <w:r w:rsidR="009C5293">
              <w:rPr>
                <w:sz w:val="35"/>
                <w:vertAlign w:val="superscript"/>
              </w:rPr>
              <w:t xml:space="preserve"> </w:t>
            </w:r>
            <w:r w:rsidR="009C5293">
              <w:rPr>
                <w:sz w:val="34"/>
                <w:vertAlign w:val="superscript"/>
              </w:rPr>
              <w:t xml:space="preserve"> </w:t>
            </w:r>
          </w:p>
        </w:tc>
      </w:tr>
    </w:tbl>
    <w:p w:rsidR="006539E3" w:rsidRDefault="006539E3" w:rsidP="006539E3">
      <w:pPr>
        <w:spacing w:line="264" w:lineRule="auto"/>
        <w:contextualSpacing/>
        <w:rPr>
          <w:color w:val="40382D" w:themeColor="text2" w:themeShade="BF"/>
        </w:rPr>
      </w:pPr>
    </w:p>
    <w:p w:rsidR="00DB6555" w:rsidRDefault="00336ADE">
      <w:pPr>
        <w:pStyle w:val="SectionHeading"/>
      </w:pPr>
      <w:r>
        <w:t>Education</w:t>
      </w:r>
    </w:p>
    <w:p w:rsidR="00DB6555" w:rsidRDefault="006539E3">
      <w:pPr>
        <w:pStyle w:val="Subsection"/>
      </w:pPr>
      <w:r>
        <w:rPr>
          <w:color w:val="564B3C" w:themeColor="text2"/>
        </w:rPr>
        <w:t>University of Energy and Natural Resource, Sunyani</w:t>
      </w:r>
    </w:p>
    <w:p w:rsidR="00DB6555" w:rsidRDefault="00A42ED2">
      <w:pPr>
        <w:spacing w:after="0" w:line="240" w:lineRule="auto"/>
        <w:rPr>
          <w:rFonts w:asciiTheme="majorHAnsi" w:eastAsiaTheme="majorEastAsia" w:hAnsiTheme="majorHAnsi" w:cstheme="majorBidi"/>
          <w:color w:val="0070C0"/>
        </w:rPr>
      </w:pPr>
      <w:r>
        <w:rPr>
          <w:color w:val="564B3C" w:themeColor="text2"/>
        </w:rPr>
        <w:t>2018 - 2022</w:t>
      </w:r>
      <w:r w:rsidR="00336ADE">
        <w:rPr>
          <w:color w:val="564B3C" w:themeColor="text2"/>
          <w:spacing w:val="24"/>
        </w:rPr>
        <w:t xml:space="preserve"> </w:t>
      </w:r>
      <w:r w:rsidR="00336ADE">
        <w:rPr>
          <w:rFonts w:asciiTheme="majorHAnsi" w:eastAsiaTheme="majorEastAsia" w:hAnsiTheme="majorHAnsi" w:cstheme="majorBidi"/>
          <w:color w:val="93A299" w:themeColor="accent1"/>
          <w:spacing w:val="24"/>
        </w:rPr>
        <w:t xml:space="preserve">▪ </w:t>
      </w:r>
      <w:r w:rsidR="006539E3" w:rsidRPr="00411F98">
        <w:rPr>
          <w:rFonts w:asciiTheme="majorHAnsi" w:eastAsiaTheme="majorEastAsia" w:hAnsiTheme="majorHAnsi" w:cstheme="majorBidi"/>
          <w:color w:val="0070C0"/>
        </w:rPr>
        <w:t>BSc. Actuarial Science</w:t>
      </w:r>
    </w:p>
    <w:p w:rsidR="00670ADC" w:rsidRDefault="00670ADC">
      <w:pPr>
        <w:spacing w:after="0" w:line="240" w:lineRule="auto"/>
        <w:rPr>
          <w:rFonts w:asciiTheme="majorHAnsi" w:eastAsiaTheme="majorEastAsia" w:hAnsiTheme="majorHAnsi" w:cstheme="majorBidi"/>
          <w:color w:val="0070C0"/>
        </w:rPr>
      </w:pPr>
    </w:p>
    <w:p w:rsidR="007A5915" w:rsidRPr="00670ADC" w:rsidRDefault="007A5915">
      <w:pPr>
        <w:spacing w:after="0" w:line="240" w:lineRule="auto"/>
        <w:rPr>
          <w:rFonts w:asciiTheme="majorHAnsi" w:eastAsiaTheme="majorEastAsia" w:hAnsiTheme="majorHAnsi" w:cstheme="majorBidi"/>
          <w:color w:val="595959" w:themeColor="text1" w:themeTint="A6"/>
        </w:rPr>
      </w:pPr>
      <w:r w:rsidRPr="00670ADC">
        <w:rPr>
          <w:rFonts w:asciiTheme="majorHAnsi" w:eastAsiaTheme="majorEastAsia" w:hAnsiTheme="majorHAnsi" w:cstheme="majorBidi"/>
          <w:b/>
          <w:color w:val="262626" w:themeColor="text1" w:themeTint="D9"/>
        </w:rPr>
        <w:t>Google</w:t>
      </w:r>
      <w:r w:rsidRPr="00670ADC">
        <w:rPr>
          <w:rFonts w:asciiTheme="majorHAnsi" w:eastAsiaTheme="majorEastAsia" w:hAnsiTheme="majorHAnsi" w:cstheme="majorBidi"/>
          <w:color w:val="595959" w:themeColor="text1" w:themeTint="A6"/>
        </w:rPr>
        <w:t xml:space="preserve">/ Data Analytics Professional Certificate   </w:t>
      </w:r>
    </w:p>
    <w:p w:rsidR="00A42ED2" w:rsidRDefault="007A5915">
      <w:pPr>
        <w:spacing w:after="0" w:line="240" w:lineRule="auto"/>
        <w:rPr>
          <w:rFonts w:asciiTheme="majorHAnsi" w:eastAsiaTheme="majorEastAsia" w:hAnsiTheme="majorHAnsi" w:cstheme="majorBidi"/>
          <w:color w:val="0070C0"/>
        </w:rPr>
      </w:pPr>
      <w:r w:rsidRPr="00670ADC">
        <w:rPr>
          <w:rFonts w:asciiTheme="majorHAnsi" w:eastAsiaTheme="majorEastAsia" w:hAnsiTheme="majorHAnsi" w:cstheme="majorBidi"/>
          <w:color w:val="595959" w:themeColor="text1" w:themeTint="A6"/>
        </w:rPr>
        <w:t xml:space="preserve">June 2022 – October 2022, </w:t>
      </w:r>
      <w:r>
        <w:rPr>
          <w:rFonts w:asciiTheme="majorHAnsi" w:eastAsiaTheme="majorEastAsia" w:hAnsiTheme="majorHAnsi" w:cstheme="majorBidi"/>
          <w:color w:val="0070C0"/>
        </w:rPr>
        <w:t>Online</w:t>
      </w:r>
      <w:r w:rsidR="00670ADC">
        <w:rPr>
          <w:rFonts w:asciiTheme="majorHAnsi" w:eastAsiaTheme="majorEastAsia" w:hAnsiTheme="majorHAnsi" w:cstheme="majorBidi"/>
          <w:color w:val="0070C0"/>
        </w:rPr>
        <w:t xml:space="preserve">   </w:t>
      </w:r>
    </w:p>
    <w:p w:rsidR="007A5915" w:rsidRDefault="00670ADC">
      <w:pPr>
        <w:spacing w:after="0" w:line="240" w:lineRule="auto"/>
        <w:rPr>
          <w:rFonts w:asciiTheme="majorHAnsi" w:eastAsiaTheme="majorEastAsia" w:hAnsiTheme="majorHAnsi" w:cstheme="majorBidi"/>
          <w:color w:val="0070C0"/>
        </w:rPr>
      </w:pPr>
      <w:r>
        <w:rPr>
          <w:rFonts w:asciiTheme="majorHAnsi" w:eastAsiaTheme="majorEastAsia" w:hAnsiTheme="majorHAnsi" w:cstheme="majorBidi"/>
          <w:color w:val="0070C0"/>
        </w:rPr>
        <w:t xml:space="preserve">                              </w:t>
      </w:r>
    </w:p>
    <w:p w:rsidR="009C5293" w:rsidRDefault="009C5293" w:rsidP="009C5293">
      <w:pPr>
        <w:spacing w:line="264" w:lineRule="auto"/>
        <w:contextualSpacing/>
        <w:rPr>
          <w:color w:val="000000" w:themeColor="text1" w:themeShade="BF"/>
        </w:rPr>
      </w:pPr>
    </w:p>
    <w:p w:rsidR="006539E3" w:rsidRDefault="006539E3" w:rsidP="006539E3">
      <w:pPr>
        <w:spacing w:line="264" w:lineRule="auto"/>
        <w:contextualSpacing/>
        <w:rPr>
          <w:color w:val="000000" w:themeColor="text1" w:themeShade="BF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053A08C" wp14:editId="7342C81D">
                <wp:extent cx="6400800" cy="11198"/>
                <wp:effectExtent l="0" t="0" r="0" b="8255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1198"/>
                          <a:chOff x="0" y="0"/>
                          <a:chExt cx="6896164" cy="12612"/>
                        </a:xfrm>
                      </wpg:grpSpPr>
                      <wps:wsp>
                        <wps:cNvPr id="16" name="Shape 4221"/>
                        <wps:cNvSpPr/>
                        <wps:spPr>
                          <a:xfrm>
                            <a:off x="0" y="0"/>
                            <a:ext cx="6896164" cy="12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64" h="12612">
                                <a:moveTo>
                                  <a:pt x="0" y="0"/>
                                </a:moveTo>
                                <a:lnTo>
                                  <a:pt x="6896164" y="0"/>
                                </a:lnTo>
                                <a:lnTo>
                                  <a:pt x="6896164" y="12612"/>
                                </a:lnTo>
                                <a:lnTo>
                                  <a:pt x="0" y="126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5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BE0A33" id="Group 15" o:spid="_x0000_s1026" style="width:7in;height:.9pt;mso-position-horizontal-relative:char;mso-position-vertical-relative:line" coordsize="68961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">
                <v:shape id="Shape 4221" o:spid="_x0000_s1027" style="position:absolute;width:68961;height:126;visibility:visible;mso-wrap-style:square;v-text-anchor:top" coordsize="6896164,1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" path="m,l6896164,r,12612l,12612,,e" fillcolor="#365f91" stroked="f" strokeweight="0">
                  <v:stroke miterlimit="83231f" joinstyle="miter"/>
                  <v:path arrowok="t" textboxrect="0,0,6896164,12612"/>
                </v:shape>
                <w10:anchorlock/>
              </v:group>
            </w:pict>
          </mc:Fallback>
        </mc:AlternateContent>
      </w:r>
    </w:p>
    <w:p w:rsidR="006539E3" w:rsidRDefault="006539E3" w:rsidP="006539E3">
      <w:pPr>
        <w:spacing w:line="264" w:lineRule="auto"/>
        <w:contextualSpacing/>
        <w:rPr>
          <w:color w:val="000000" w:themeColor="text1" w:themeShade="BF"/>
        </w:rPr>
      </w:pPr>
    </w:p>
    <w:p w:rsidR="006539E3" w:rsidRDefault="006539E3" w:rsidP="006539E3">
      <w:pPr>
        <w:spacing w:line="264" w:lineRule="auto"/>
        <w:contextualSpacing/>
        <w:rPr>
          <w:color w:val="000000" w:themeColor="text1" w:themeShade="BF"/>
        </w:rPr>
      </w:pPr>
    </w:p>
    <w:p w:rsidR="009426CF" w:rsidRDefault="009426CF" w:rsidP="006539E3">
      <w:pPr>
        <w:spacing w:line="264" w:lineRule="auto"/>
        <w:contextualSpacing/>
        <w:rPr>
          <w:color w:val="000000" w:themeColor="text1" w:themeShade="BF"/>
        </w:rPr>
      </w:pPr>
    </w:p>
    <w:p w:rsidR="009426CF" w:rsidRDefault="009426CF" w:rsidP="006539E3">
      <w:pPr>
        <w:spacing w:line="264" w:lineRule="auto"/>
        <w:contextualSpacing/>
        <w:rPr>
          <w:color w:val="000000" w:themeColor="text1" w:themeShade="BF"/>
        </w:rPr>
      </w:pPr>
    </w:p>
    <w:p w:rsidR="006539E3" w:rsidRDefault="006539E3" w:rsidP="006539E3">
      <w:pPr>
        <w:tabs>
          <w:tab w:val="center" w:pos="8802"/>
        </w:tabs>
        <w:spacing w:after="0" w:line="259" w:lineRule="auto"/>
      </w:pPr>
      <w:r>
        <w:rPr>
          <w:rFonts w:ascii="Calibri" w:eastAsia="Calibri" w:hAnsi="Calibri" w:cs="Calibri"/>
          <w:b/>
          <w:sz w:val="28"/>
        </w:rPr>
        <w:t>Projects</w:t>
      </w: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</w:r>
      <w:r>
        <w:rPr>
          <w:sz w:val="18"/>
        </w:rPr>
        <w:t xml:space="preserve">See </w:t>
      </w:r>
      <w:hyperlink r:id="rId11" w:history="1">
        <w:r w:rsidRPr="006539E3">
          <w:rPr>
            <w:rStyle w:val="Hyperlink"/>
            <w:sz w:val="18"/>
          </w:rPr>
          <w:t>lamdoo.github.io</w:t>
        </w:r>
      </w:hyperlink>
      <w:r>
        <w:rPr>
          <w:sz w:val="18"/>
        </w:rPr>
        <w:t xml:space="preserve"> for additional information</w:t>
      </w:r>
    </w:p>
    <w:p w:rsidR="006539E3" w:rsidRDefault="006539E3" w:rsidP="006539E3">
      <w:pPr>
        <w:spacing w:after="123" w:line="259" w:lineRule="auto"/>
        <w:ind w:left="11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DB10480" wp14:editId="4B066EC7">
                <wp:extent cx="6372225" cy="88265"/>
                <wp:effectExtent l="0" t="0" r="9525" b="6985"/>
                <wp:docPr id="3026" name="Group 3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88265"/>
                          <a:chOff x="0" y="0"/>
                          <a:chExt cx="6896164" cy="12598"/>
                        </a:xfrm>
                      </wpg:grpSpPr>
                      <wps:wsp>
                        <wps:cNvPr id="4237" name="Shape 4237"/>
                        <wps:cNvSpPr/>
                        <wps:spPr>
                          <a:xfrm>
                            <a:off x="0" y="0"/>
                            <a:ext cx="6896164" cy="12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64" h="12598">
                                <a:moveTo>
                                  <a:pt x="0" y="0"/>
                                </a:moveTo>
                                <a:lnTo>
                                  <a:pt x="6896164" y="0"/>
                                </a:lnTo>
                                <a:lnTo>
                                  <a:pt x="6896164" y="12598"/>
                                </a:lnTo>
                                <a:lnTo>
                                  <a:pt x="0" y="125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5F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262D74" id="Group 3026" o:spid="_x0000_s1026" style="width:501.75pt;height:6.95pt;mso-position-horizontal-relative:char;mso-position-vertical-relative:line" coordsize="68961,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">
                <v:shape id="Shape 4237" o:spid="_x0000_s1027" style="position:absolute;width:68961;height:125;visibility:visible;mso-wrap-style:square;v-text-anchor:top" coordsize="6896164,12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" path="m,l6896164,r,12598l,12598,,e" fillcolor="#365f91" stroked="f" strokeweight="0">
                  <v:stroke miterlimit="83231f" joinstyle="miter"/>
                  <v:path arrowok="t" textboxrect="0,0,6896164,12598"/>
                </v:shape>
                <w10:anchorlock/>
              </v:group>
            </w:pict>
          </mc:Fallback>
        </mc:AlternateContent>
      </w:r>
    </w:p>
    <w:p w:rsidR="006539E3" w:rsidRDefault="006539E3" w:rsidP="006539E3">
      <w:pPr>
        <w:spacing w:after="0" w:line="259" w:lineRule="auto"/>
        <w:ind w:left="35"/>
      </w:pPr>
      <w:r>
        <w:lastRenderedPageBreak/>
        <w:t xml:space="preserve">2016 </w:t>
      </w:r>
      <w:proofErr w:type="spellStart"/>
      <w:r>
        <w:rPr>
          <w:rFonts w:ascii="Calibri" w:eastAsia="Calibri" w:hAnsi="Calibri" w:cs="Calibri"/>
          <w:b/>
          <w:color w:val="365F91"/>
        </w:rPr>
        <w:t>SmartCam</w:t>
      </w:r>
      <w:proofErr w:type="spellEnd"/>
      <w:r>
        <w:t xml:space="preserve"> </w:t>
      </w:r>
    </w:p>
    <w:p w:rsidR="006539E3" w:rsidRDefault="006539E3" w:rsidP="006539E3">
      <w:pPr>
        <w:tabs>
          <w:tab w:val="center" w:pos="1233"/>
          <w:tab w:val="center" w:pos="7880"/>
        </w:tabs>
        <w:spacing w:after="0" w:line="259" w:lineRule="auto"/>
      </w:pPr>
      <w:r>
        <w:rPr>
          <w:rFonts w:ascii="Calibri" w:eastAsia="Calibri" w:hAnsi="Calibri" w:cs="Calibri"/>
          <w:sz w:val="22"/>
        </w:rPr>
        <w:tab/>
      </w:r>
      <w:r w:rsidR="008443D1">
        <w:rPr>
          <w:rFonts w:ascii="Calibri" w:eastAsia="Calibri" w:hAnsi="Calibri" w:cs="Calibri"/>
          <w:sz w:val="22"/>
        </w:rPr>
        <w:t xml:space="preserve">             </w:t>
      </w:r>
      <w:r w:rsidR="008443D1" w:rsidRPr="008443D1">
        <w:rPr>
          <w:u w:val="single"/>
        </w:rPr>
        <w:t>Computer Vision</w:t>
      </w:r>
      <w:r>
        <w:t xml:space="preserve"> </w:t>
      </w:r>
      <w:r>
        <w:tab/>
      </w:r>
      <w:r w:rsidRPr="00411F98">
        <w:rPr>
          <w:b/>
          <w:sz w:val="23"/>
        </w:rPr>
        <w:t>Python</w:t>
      </w:r>
      <w:r w:rsidRPr="00411F98">
        <w:rPr>
          <w:b/>
          <w:sz w:val="22"/>
        </w:rPr>
        <w:t xml:space="preserve">, </w:t>
      </w:r>
      <w:proofErr w:type="spellStart"/>
      <w:r w:rsidRPr="00411F98">
        <w:rPr>
          <w:b/>
          <w:sz w:val="23"/>
        </w:rPr>
        <w:t>OpenCV</w:t>
      </w:r>
      <w:proofErr w:type="spellEnd"/>
      <w:r w:rsidRPr="00411F98">
        <w:rPr>
          <w:b/>
          <w:sz w:val="22"/>
        </w:rPr>
        <w:t>,</w:t>
      </w:r>
      <w:r w:rsidRPr="00411F98">
        <w:rPr>
          <w:b/>
          <w:sz w:val="23"/>
        </w:rPr>
        <w:t xml:space="preserve"> </w:t>
      </w:r>
      <w:proofErr w:type="spellStart"/>
      <w:r w:rsidRPr="00411F98">
        <w:rPr>
          <w:b/>
          <w:sz w:val="23"/>
        </w:rPr>
        <w:t>TensorFlow</w:t>
      </w:r>
      <w:proofErr w:type="spellEnd"/>
      <w:r w:rsidRPr="00411F98">
        <w:rPr>
          <w:b/>
          <w:sz w:val="22"/>
        </w:rPr>
        <w:t>,</w:t>
      </w:r>
      <w:r w:rsidRPr="00411F98">
        <w:rPr>
          <w:b/>
          <w:sz w:val="23"/>
        </w:rPr>
        <w:t xml:space="preserve"> AWS</w:t>
      </w:r>
      <w:r w:rsidRPr="00411F98">
        <w:rPr>
          <w:b/>
          <w:sz w:val="22"/>
        </w:rPr>
        <w:t xml:space="preserve"> (</w:t>
      </w:r>
      <w:r w:rsidRPr="00411F98">
        <w:rPr>
          <w:b/>
          <w:sz w:val="23"/>
        </w:rPr>
        <w:t>EC2</w:t>
      </w:r>
      <w:r w:rsidRPr="00411F98">
        <w:rPr>
          <w:b/>
          <w:sz w:val="22"/>
        </w:rPr>
        <w:t>,</w:t>
      </w:r>
      <w:r w:rsidRPr="00411F98">
        <w:rPr>
          <w:b/>
          <w:sz w:val="23"/>
        </w:rPr>
        <w:t xml:space="preserve"> S3</w:t>
      </w:r>
      <w:r w:rsidRPr="00411F98">
        <w:rPr>
          <w:b/>
          <w:sz w:val="22"/>
        </w:rPr>
        <w:t>,</w:t>
      </w:r>
      <w:r w:rsidRPr="00411F98">
        <w:rPr>
          <w:b/>
          <w:sz w:val="23"/>
        </w:rPr>
        <w:t xml:space="preserve"> </w:t>
      </w:r>
      <w:proofErr w:type="spellStart"/>
      <w:r w:rsidRPr="00411F98">
        <w:rPr>
          <w:b/>
          <w:sz w:val="23"/>
        </w:rPr>
        <w:t>DynamoDB</w:t>
      </w:r>
      <w:proofErr w:type="spellEnd"/>
      <w:r w:rsidRPr="00411F98">
        <w:rPr>
          <w:b/>
          <w:sz w:val="22"/>
        </w:rPr>
        <w:t>)</w:t>
      </w:r>
      <w:r>
        <w:rPr>
          <w:sz w:val="23"/>
        </w:rPr>
        <w:t xml:space="preserve"> </w:t>
      </w:r>
    </w:p>
    <w:p w:rsidR="006539E3" w:rsidRDefault="006539E3" w:rsidP="006539E3">
      <w:pPr>
        <w:spacing w:after="177"/>
        <w:ind w:left="770" w:right="151"/>
      </w:pPr>
      <w:r>
        <w:t>A scalable cloud-based video monitoring system that features motion detection, face counting, and image recognition.</w:t>
      </w:r>
    </w:p>
    <w:p w:rsidR="006539E3" w:rsidRDefault="006539E3" w:rsidP="006539E3">
      <w:pPr>
        <w:tabs>
          <w:tab w:val="center" w:pos="9316"/>
        </w:tabs>
        <w:spacing w:after="32" w:line="259" w:lineRule="auto"/>
        <w:ind w:left="-15"/>
      </w:pPr>
      <w:r>
        <w:t xml:space="preserve">2015 </w:t>
      </w:r>
      <w:r>
        <w:rPr>
          <w:rFonts w:ascii="Calibri" w:eastAsia="Calibri" w:hAnsi="Calibri" w:cs="Calibri"/>
          <w:b/>
          <w:color w:val="365F91"/>
        </w:rPr>
        <w:t>Forest cover type prediction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 w:rsidRPr="00411F98">
        <w:rPr>
          <w:b/>
          <w:sz w:val="23"/>
        </w:rPr>
        <w:t>Python</w:t>
      </w:r>
      <w:r w:rsidRPr="00411F98">
        <w:rPr>
          <w:b/>
          <w:sz w:val="22"/>
        </w:rPr>
        <w:t>,</w:t>
      </w:r>
      <w:r w:rsidRPr="00411F98">
        <w:rPr>
          <w:b/>
          <w:sz w:val="23"/>
        </w:rPr>
        <w:t xml:space="preserve"> </w:t>
      </w:r>
      <w:proofErr w:type="spellStart"/>
      <w:r w:rsidRPr="00411F98">
        <w:rPr>
          <w:b/>
          <w:sz w:val="23"/>
        </w:rPr>
        <w:t>Scikit</w:t>
      </w:r>
      <w:proofErr w:type="spellEnd"/>
      <w:r w:rsidRPr="00411F98">
        <w:rPr>
          <w:b/>
          <w:sz w:val="23"/>
        </w:rPr>
        <w:t>-Learn</w:t>
      </w:r>
      <w:r w:rsidRPr="00411F98">
        <w:rPr>
          <w:b/>
          <w:sz w:val="22"/>
        </w:rPr>
        <w:t>,</w:t>
      </w:r>
      <w:r w:rsidRPr="00411F98">
        <w:rPr>
          <w:b/>
          <w:sz w:val="23"/>
        </w:rPr>
        <w:t xml:space="preserve"> </w:t>
      </w:r>
      <w:proofErr w:type="spellStart"/>
      <w:r w:rsidRPr="00411F98">
        <w:rPr>
          <w:b/>
          <w:sz w:val="23"/>
        </w:rPr>
        <w:t>Matplotlib</w:t>
      </w:r>
      <w:proofErr w:type="spellEnd"/>
    </w:p>
    <w:p w:rsidR="006539E3" w:rsidRPr="00411F98" w:rsidRDefault="006539E3" w:rsidP="006539E3">
      <w:pPr>
        <w:spacing w:after="32" w:line="259" w:lineRule="auto"/>
        <w:ind w:left="715"/>
        <w:rPr>
          <w:u w:val="single"/>
        </w:rPr>
      </w:pPr>
      <w:r w:rsidRPr="00411F98">
        <w:rPr>
          <w:u w:val="single"/>
        </w:rPr>
        <w:t xml:space="preserve">Machine Learning </w:t>
      </w:r>
    </w:p>
    <w:p w:rsidR="006539E3" w:rsidRDefault="006539E3" w:rsidP="006539E3">
      <w:pPr>
        <w:spacing w:after="495"/>
        <w:ind w:left="730"/>
      </w:pPr>
      <w:r>
        <w:t xml:space="preserve">A </w:t>
      </w:r>
      <w:proofErr w:type="spellStart"/>
      <w:r>
        <w:t>Kaggle</w:t>
      </w:r>
      <w:proofErr w:type="spellEnd"/>
      <w:r>
        <w:t xml:space="preserve"> competition: predictions of the predominant kind of tree cov</w:t>
      </w:r>
      <w:r w:rsidR="00BD3FA5">
        <w:t xml:space="preserve">er, from strictly cartographic </w:t>
      </w:r>
      <w:r>
        <w:t xml:space="preserve">variables such as </w:t>
      </w:r>
      <w:r w:rsidR="00411F98">
        <w:t>elevation and</w:t>
      </w:r>
      <w:r>
        <w:t xml:space="preserve"> soil type, using random forests, SVMs, </w:t>
      </w:r>
      <w:proofErr w:type="spellStart"/>
      <w:r>
        <w:t>kNNs</w:t>
      </w:r>
      <w:proofErr w:type="spellEnd"/>
      <w:r>
        <w:t xml:space="preserve">, Naive Bayes, Gradient Descent </w:t>
      </w:r>
      <w:bookmarkStart w:id="0" w:name="_GoBack"/>
      <w:bookmarkEnd w:id="0"/>
    </w:p>
    <w:p w:rsidR="006539E3" w:rsidRDefault="006539E3" w:rsidP="006539E3">
      <w:pPr>
        <w:tabs>
          <w:tab w:val="center" w:pos="10718"/>
        </w:tabs>
        <w:spacing w:after="80" w:line="259" w:lineRule="auto"/>
      </w:pPr>
      <w:r>
        <w:t xml:space="preserve">2015 </w:t>
      </w:r>
      <w:r>
        <w:rPr>
          <w:rFonts w:ascii="Calibri" w:eastAsia="Calibri" w:hAnsi="Calibri" w:cs="Calibri"/>
          <w:b/>
          <w:color w:val="365F91"/>
        </w:rPr>
        <w:t>Investigating the effect of competition on the ability to solve arithmetic problems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 w:rsidRPr="00411F98">
        <w:rPr>
          <w:b/>
          <w:sz w:val="23"/>
        </w:rPr>
        <w:t>R</w:t>
      </w:r>
      <w:r>
        <w:rPr>
          <w:sz w:val="23"/>
        </w:rPr>
        <w:t xml:space="preserve"> </w:t>
      </w:r>
    </w:p>
    <w:p w:rsidR="006539E3" w:rsidRPr="00411F98" w:rsidRDefault="006539E3" w:rsidP="006539E3">
      <w:pPr>
        <w:spacing w:after="32" w:line="259" w:lineRule="auto"/>
        <w:ind w:left="715"/>
        <w:rPr>
          <w:u w:val="single"/>
        </w:rPr>
      </w:pPr>
      <w:r w:rsidRPr="00411F98">
        <w:rPr>
          <w:u w:val="single"/>
        </w:rPr>
        <w:t xml:space="preserve">Field Experiments </w:t>
      </w:r>
    </w:p>
    <w:p w:rsidR="006539E3" w:rsidRDefault="00411F98" w:rsidP="006539E3">
      <w:pPr>
        <w:spacing w:after="454"/>
        <w:ind w:left="692"/>
      </w:pPr>
      <w:r>
        <w:t xml:space="preserve">A randomized controlled trial in which 300+ participants were assigned to a control </w:t>
      </w:r>
      <w:r w:rsidR="006539E3">
        <w:t>group or o</w:t>
      </w:r>
      <w:r>
        <w:t xml:space="preserve">ne of two test groups </w:t>
      </w:r>
      <w:r w:rsidR="006539E3">
        <w:t xml:space="preserve">to evaluate the effect of competition (being compared to no one or someone </w:t>
      </w:r>
      <w:r>
        <w:t>better.</w:t>
      </w:r>
    </w:p>
    <w:p w:rsidR="006539E3" w:rsidRDefault="006539E3" w:rsidP="006539E3">
      <w:pPr>
        <w:tabs>
          <w:tab w:val="center" w:pos="10740"/>
        </w:tabs>
        <w:spacing w:after="0" w:line="259" w:lineRule="auto"/>
      </w:pPr>
      <w:r>
        <w:t xml:space="preserve">2014 </w:t>
      </w:r>
      <w:r>
        <w:rPr>
          <w:rFonts w:ascii="Calibri" w:eastAsia="Calibri" w:hAnsi="Calibri" w:cs="Calibri"/>
          <w:b/>
          <w:color w:val="365F91"/>
        </w:rPr>
        <w:t>Different models of Harmonized Index of Consumer Prices (HICP) in Spain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 w:rsidRPr="00411F98">
        <w:rPr>
          <w:b/>
          <w:sz w:val="23"/>
        </w:rPr>
        <w:t>SPSS</w:t>
      </w:r>
    </w:p>
    <w:p w:rsidR="006539E3" w:rsidRPr="00411F98" w:rsidRDefault="006539E3" w:rsidP="006539E3">
      <w:pPr>
        <w:spacing w:after="0" w:line="259" w:lineRule="auto"/>
        <w:ind w:left="715"/>
        <w:rPr>
          <w:u w:val="single"/>
        </w:rPr>
      </w:pPr>
      <w:r w:rsidRPr="00411F98">
        <w:rPr>
          <w:u w:val="single"/>
        </w:rPr>
        <w:t xml:space="preserve">Time Series </w:t>
      </w:r>
    </w:p>
    <w:p w:rsidR="006539E3" w:rsidRDefault="006539E3" w:rsidP="006539E3">
      <w:pPr>
        <w:ind w:left="770"/>
      </w:pPr>
      <w:r>
        <w:t xml:space="preserve">Forecasts based on exponential smoothing, ARIMA, and transfer function (using petrol price as independent variable) models. </w:t>
      </w:r>
    </w:p>
    <w:p w:rsidR="006539E3" w:rsidRDefault="006539E3" w:rsidP="006539E3">
      <w:pPr>
        <w:spacing w:line="264" w:lineRule="auto"/>
        <w:contextualSpacing/>
        <w:rPr>
          <w:color w:val="000000" w:themeColor="text1" w:themeShade="BF"/>
        </w:rPr>
      </w:pPr>
    </w:p>
    <w:p w:rsidR="00DB6555" w:rsidRDefault="00336ADE">
      <w:pPr>
        <w:pStyle w:val="SectionHeading"/>
      </w:pPr>
      <w:r>
        <w:t>References</w:t>
      </w:r>
    </w:p>
    <w:p w:rsidR="00BD3FA5" w:rsidRDefault="00686998">
      <w:pPr>
        <w:tabs>
          <w:tab w:val="left" w:pos="2670"/>
        </w:tabs>
        <w:spacing w:after="0" w:line="240" w:lineRule="auto"/>
        <w:rPr>
          <w:color w:val="000000" w:themeColor="text1"/>
        </w:rPr>
      </w:pPr>
      <w:sdt>
        <w:sdtPr>
          <w:rPr>
            <w:color w:val="000000" w:themeColor="text1"/>
          </w:rPr>
          <w:id w:val="1129900913"/>
          <w:placeholder>
            <w:docPart w:val="DFD909C9E8D843ECAAC0213D0E040A99"/>
          </w:placeholder>
          <w:temporary/>
          <w:showingPlcHdr/>
          <w:text/>
        </w:sdtPr>
        <w:sdtEndPr/>
        <w:sdtContent>
          <w:r w:rsidR="00336ADE">
            <w:rPr>
              <w:color w:val="000000" w:themeColor="text1"/>
            </w:rPr>
            <w:t>[Type your references]</w:t>
          </w:r>
        </w:sdtContent>
      </w:sdt>
    </w:p>
    <w:p w:rsidR="00BD3FA5" w:rsidRPr="00BD3FA5" w:rsidRDefault="00BD3FA5" w:rsidP="00BD3FA5"/>
    <w:p w:rsidR="00BD3FA5" w:rsidRPr="00BD3FA5" w:rsidRDefault="00BD3FA5" w:rsidP="00BD3FA5"/>
    <w:p w:rsidR="00BD3FA5" w:rsidRPr="00BD3FA5" w:rsidRDefault="00BD3FA5" w:rsidP="00BD3FA5"/>
    <w:p w:rsidR="00DB6555" w:rsidRPr="00BD3FA5" w:rsidRDefault="00DB6555" w:rsidP="00BD3FA5">
      <w:pPr>
        <w:jc w:val="center"/>
      </w:pPr>
    </w:p>
    <w:sectPr w:rsidR="00DB6555" w:rsidRPr="00BD3FA5">
      <w:footerReference w:type="default" r:id="rId12"/>
      <w:headerReference w:type="first" r:id="rId13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998" w:rsidRDefault="00686998">
      <w:pPr>
        <w:spacing w:after="0" w:line="240" w:lineRule="auto"/>
      </w:pPr>
      <w:r>
        <w:separator/>
      </w:r>
    </w:p>
  </w:endnote>
  <w:endnote w:type="continuationSeparator" w:id="0">
    <w:p w:rsidR="00686998" w:rsidRDefault="00686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555" w:rsidRDefault="00336ADE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B6555" w:rsidRDefault="00DB655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DB6555" w:rsidRDefault="00DB655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B6555" w:rsidRDefault="00DB655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DB6555" w:rsidRDefault="00DB655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B6555" w:rsidRDefault="00DB655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DB6555" w:rsidRDefault="00DB655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B6555" w:rsidRDefault="00686998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22061BFADD4C4E9B84F1FE1258AA39E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539E3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 xml:space="preserve">Kalong </w:t>
                              </w:r>
                              <w:r w:rsidR="00BD3FA5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Boniface</w:t>
                              </w:r>
                            </w:sdtContent>
                          </w:sdt>
                          <w:r w:rsidR="00336ADE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336ADE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336ADE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336ADE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336ADE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2B3D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336ADE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:rsidR="00DB6555" w:rsidRDefault="00686998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22061BFADD4C4E9B84F1FE1258AA39EA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6539E3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 xml:space="preserve">Kalong </w:t>
                        </w:r>
                        <w:r w:rsidR="00BD3FA5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Boniface</w:t>
                        </w:r>
                      </w:sdtContent>
                    </w:sdt>
                    <w:r w:rsidR="00336ADE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336ADE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336ADE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336ADE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336ADE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772B3D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336ADE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998" w:rsidRDefault="00686998">
      <w:pPr>
        <w:spacing w:after="0" w:line="240" w:lineRule="auto"/>
      </w:pPr>
      <w:r>
        <w:separator/>
      </w:r>
    </w:p>
  </w:footnote>
  <w:footnote w:type="continuationSeparator" w:id="0">
    <w:p w:rsidR="00686998" w:rsidRDefault="00686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555" w:rsidRDefault="00336A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0B8B4774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1B756AE6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6985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202AD" w:rsidRDefault="00C202AD" w:rsidP="00C202AD">
                          <w:pPr>
                            <w:jc w:val="center"/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id="Rectangle 21" o:spid="_x0000_s1030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" stroked="f" strokeweight=".5pt">
              <v:stroke linestyle="thinThin"/>
              <v:textbox inset="2.53903mm,1.2695mm,2.53903mm,1.2695mm">
                <w:txbxContent>
                  <w:p w:rsidR="00C202AD" w:rsidRDefault="00C202AD" w:rsidP="00C202AD">
                    <w:pPr>
                      <w:jc w:val="cente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B09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9E3"/>
    <w:rsid w:val="00336ADE"/>
    <w:rsid w:val="0035558F"/>
    <w:rsid w:val="003845AF"/>
    <w:rsid w:val="003E29AE"/>
    <w:rsid w:val="00411F98"/>
    <w:rsid w:val="006539E3"/>
    <w:rsid w:val="00670ADC"/>
    <w:rsid w:val="00686998"/>
    <w:rsid w:val="00772B3D"/>
    <w:rsid w:val="007A5915"/>
    <w:rsid w:val="00807827"/>
    <w:rsid w:val="008443D1"/>
    <w:rsid w:val="0091393D"/>
    <w:rsid w:val="009426CF"/>
    <w:rsid w:val="009C5293"/>
    <w:rsid w:val="009D23C8"/>
    <w:rsid w:val="00A42ED2"/>
    <w:rsid w:val="00BD3FA5"/>
    <w:rsid w:val="00C202AD"/>
    <w:rsid w:val="00DB6555"/>
    <w:rsid w:val="00E848B1"/>
    <w:rsid w:val="00F1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7C171"/>
  <w15:docId w15:val="{F77AE1A3-7CA9-4FFF-BE09-04AD43A7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character" w:styleId="Hyperlink">
    <w:name w:val="Hyperlink"/>
    <w:basedOn w:val="DefaultParagraphFont"/>
    <w:uiPriority w:val="99"/>
    <w:unhideWhenUsed/>
    <w:rsid w:val="006539E3"/>
    <w:rPr>
      <w:color w:val="CCCC00" w:themeColor="hyperlink"/>
      <w:u w:val="single"/>
    </w:rPr>
  </w:style>
  <w:style w:type="table" w:customStyle="1" w:styleId="TableGrid0">
    <w:name w:val="TableGrid"/>
    <w:rsid w:val="009C529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ntact">
    <w:name w:val="Contact"/>
    <w:basedOn w:val="Normal"/>
    <w:link w:val="ContactChar"/>
    <w:uiPriority w:val="14"/>
    <w:qFormat/>
    <w:rsid w:val="003E29AE"/>
    <w:pPr>
      <w:spacing w:before="40" w:after="40" w:line="240" w:lineRule="auto"/>
    </w:pPr>
    <w:rPr>
      <w:rFonts w:asciiTheme="majorHAnsi" w:hAnsiTheme="majorHAnsi"/>
      <w:color w:val="262626" w:themeColor="text1" w:themeTint="D9"/>
      <w:sz w:val="22"/>
      <w:szCs w:val="18"/>
    </w:rPr>
  </w:style>
  <w:style w:type="character" w:customStyle="1" w:styleId="ContactChar">
    <w:name w:val="Contact Char"/>
    <w:basedOn w:val="DefaultParagraphFont"/>
    <w:link w:val="Contact"/>
    <w:uiPriority w:val="14"/>
    <w:rsid w:val="003E29AE"/>
    <w:rPr>
      <w:rFonts w:asciiTheme="majorHAnsi" w:hAnsiTheme="majorHAnsi"/>
      <w:color w:val="262626" w:themeColor="text1" w:themeTint="D9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lamdoo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8A51B8696C46FCB7EC6DAEBE945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891BB-8E32-4E28-ABAD-4B8CC35C05B2}"/>
      </w:docPartPr>
      <w:docPartBody>
        <w:p w:rsidR="00E30A27" w:rsidRDefault="003351E1">
          <w:pPr>
            <w:pStyle w:val="3F8A51B8696C46FCB7EC6DAEBE945954"/>
          </w:pPr>
          <w:r>
            <w:t>Choose a building block.</w:t>
          </w:r>
        </w:p>
      </w:docPartBody>
    </w:docPart>
    <w:docPart>
      <w:docPartPr>
        <w:name w:val="8489D57FF58844ED9431E414D94A5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0F86F-6BAA-4EF3-854E-B0851BAE597F}"/>
      </w:docPartPr>
      <w:docPartBody>
        <w:p w:rsidR="00E30A27" w:rsidRDefault="003351E1">
          <w:pPr>
            <w:pStyle w:val="8489D57FF58844ED9431E414D94A5DC2"/>
          </w:pPr>
          <w:r>
            <w:t>[Type your job title]</w:t>
          </w:r>
        </w:p>
      </w:docPartBody>
    </w:docPart>
    <w:docPart>
      <w:docPartPr>
        <w:name w:val="430BFA59C2DF42AFBF6E03669316C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6ADAC-AAC9-4144-936B-8F2BCC286250}"/>
      </w:docPartPr>
      <w:docPartBody>
        <w:p w:rsidR="00E30A27" w:rsidRDefault="003351E1">
          <w:pPr>
            <w:pStyle w:val="430BFA59C2DF42AFBF6E03669316C2B2"/>
          </w:pPr>
          <w:r>
            <w:rPr>
              <w:color w:val="000000" w:themeColor="text1"/>
            </w:rPr>
            <w:t>[Type the start date]</w:t>
          </w:r>
        </w:p>
      </w:docPartBody>
    </w:docPart>
    <w:docPart>
      <w:docPartPr>
        <w:name w:val="5EA4C3CCF2A34410AE3901A3B06C9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6F518-02E2-408F-BC31-2454DCF26240}"/>
      </w:docPartPr>
      <w:docPartBody>
        <w:p w:rsidR="00E30A27" w:rsidRDefault="003351E1">
          <w:pPr>
            <w:pStyle w:val="5EA4C3CCF2A34410AE3901A3B06C983D"/>
          </w:pPr>
          <w:r>
            <w:rPr>
              <w:color w:val="000000" w:themeColor="text1"/>
            </w:rPr>
            <w:t>[Type the end date]</w:t>
          </w:r>
        </w:p>
      </w:docPartBody>
    </w:docPart>
    <w:docPart>
      <w:docPartPr>
        <w:name w:val="EDAEFC03F9274B1A9C6906DDD4483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DB15B-F58A-4A67-9A3B-2DE2D498C197}"/>
      </w:docPartPr>
      <w:docPartBody>
        <w:p w:rsidR="00E30A27" w:rsidRDefault="003351E1">
          <w:pPr>
            <w:pStyle w:val="EDAEFC03F9274B1A9C6906DDD4483F58"/>
          </w:pPr>
          <w:r>
            <w:rPr>
              <w:color w:val="44546A" w:themeColor="text2"/>
            </w:rPr>
            <w:t>[Type the company name]</w:t>
          </w:r>
        </w:p>
      </w:docPartBody>
    </w:docPart>
    <w:docPart>
      <w:docPartPr>
        <w:name w:val="8ED04D66AE5A4C3C9BA699EC9E688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53239-EE61-4F29-8953-8A7F504118BF}"/>
      </w:docPartPr>
      <w:docPartBody>
        <w:p w:rsidR="00E30A27" w:rsidRDefault="003351E1">
          <w:pPr>
            <w:pStyle w:val="8ED04D66AE5A4C3C9BA699EC9E6889BC"/>
          </w:pPr>
          <w:r>
            <w:rPr>
              <w:color w:val="44546A" w:themeColor="text2"/>
            </w:rPr>
            <w:t>[Type the company address]</w:t>
          </w:r>
        </w:p>
      </w:docPartBody>
    </w:docPart>
    <w:docPart>
      <w:docPartPr>
        <w:name w:val="5E99F2C21DFD4278B59770C42E2BC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89A24-30C2-47A0-B7F3-0252DDD0FED6}"/>
      </w:docPartPr>
      <w:docPartBody>
        <w:p w:rsidR="00E30A27" w:rsidRDefault="003351E1">
          <w:pPr>
            <w:pStyle w:val="5E99F2C21DFD4278B59770C42E2BCEAB"/>
          </w:pPr>
          <w:r>
            <w:rPr>
              <w:color w:val="000000" w:themeColor="text1"/>
            </w:rPr>
            <w:t>[Type the job responsibilities]</w:t>
          </w:r>
        </w:p>
      </w:docPartBody>
    </w:docPart>
    <w:docPart>
      <w:docPartPr>
        <w:name w:val="DFD909C9E8D843ECAAC0213D0E040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1F6D7-8B09-454D-9ED4-3AD52C84DF79}"/>
      </w:docPartPr>
      <w:docPartBody>
        <w:p w:rsidR="00E30A27" w:rsidRDefault="003351E1">
          <w:pPr>
            <w:pStyle w:val="DFD909C9E8D843ECAAC0213D0E040A99"/>
          </w:pPr>
          <w:r>
            <w:rPr>
              <w:color w:val="000000" w:themeColor="text1"/>
            </w:rPr>
            <w:t>[Type your references]</w:t>
          </w:r>
        </w:p>
      </w:docPartBody>
    </w:docPart>
    <w:docPart>
      <w:docPartPr>
        <w:name w:val="22061BFADD4C4E9B84F1FE1258AA3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8E5BE-9F38-481F-800B-66DD99D6DDE9}"/>
      </w:docPartPr>
      <w:docPartBody>
        <w:p w:rsidR="00E30A27" w:rsidRDefault="003351E1">
          <w:pPr>
            <w:pStyle w:val="22061BFADD4C4E9B84F1FE1258AA39EA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  <w:docPart>
      <w:docPartPr>
        <w:name w:val="8835DE3EB2E64B86929F0E4B6392B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37830-F2F7-4EA3-ABFD-B454B6B0DB76}"/>
      </w:docPartPr>
      <w:docPartBody>
        <w:p w:rsidR="00000000" w:rsidRDefault="000818D6" w:rsidP="000818D6">
          <w:pPr>
            <w:pStyle w:val="8835DE3EB2E64B86929F0E4B6392BA30"/>
          </w:pPr>
          <w:r>
            <w:t>[Type Your Name]</w:t>
          </w:r>
        </w:p>
      </w:docPartBody>
    </w:docPart>
    <w:docPart>
      <w:docPartPr>
        <w:name w:val="64C44BBABCD64F189071099DBE841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F1A8C-BD40-4454-AF64-0E2F0168B9B8}"/>
      </w:docPartPr>
      <w:docPartBody>
        <w:p w:rsidR="00000000" w:rsidRDefault="000818D6" w:rsidP="000818D6">
          <w:pPr>
            <w:pStyle w:val="64C44BBABCD64F189071099DBE841D4E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447A8FE903C14EE6A59373D32A389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7C707-702C-4A95-9FD4-8DE1B02DCDAD}"/>
      </w:docPartPr>
      <w:docPartBody>
        <w:p w:rsidR="00000000" w:rsidRDefault="000818D6" w:rsidP="000818D6">
          <w:pPr>
            <w:pStyle w:val="447A8FE903C14EE6A59373D32A3897F1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4664081DC04C489C98018D8A06BBA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30C67-93D2-4157-85DA-B696A929C086}"/>
      </w:docPartPr>
      <w:docPartBody>
        <w:p w:rsidR="00000000" w:rsidRDefault="000818D6" w:rsidP="000818D6">
          <w:pPr>
            <w:pStyle w:val="4664081DC04C489C98018D8A06BBA0A7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0D82F663AAA9445FA1826DD14E8CA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215E6-5B9C-4C55-A314-4AE42229075E}"/>
      </w:docPartPr>
      <w:docPartBody>
        <w:p w:rsidR="00000000" w:rsidRDefault="000818D6" w:rsidP="000818D6">
          <w:pPr>
            <w:pStyle w:val="0D82F663AAA9445FA1826DD14E8CAD1B"/>
          </w:pPr>
          <w:r>
            <w:rPr>
              <w:color w:val="5B9BD5" w:themeColor="accent1"/>
              <w:sz w:val="18"/>
              <w:szCs w:val="18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E1"/>
    <w:rsid w:val="000818D6"/>
    <w:rsid w:val="003351E1"/>
    <w:rsid w:val="004A3B67"/>
    <w:rsid w:val="005E39BB"/>
    <w:rsid w:val="00E3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8A51B8696C46FCB7EC6DAEBE945954">
    <w:name w:val="3F8A51B8696C46FCB7EC6DAEBE945954"/>
  </w:style>
  <w:style w:type="paragraph" w:customStyle="1" w:styleId="79F0A7AAAC8A4516B1DBB103BEB586DB">
    <w:name w:val="79F0A7AAAC8A4516B1DBB103BEB586DB"/>
  </w:style>
  <w:style w:type="paragraph" w:customStyle="1" w:styleId="18FB2942AC63408A95778639039475AC">
    <w:name w:val="18FB2942AC63408A95778639039475AC"/>
  </w:style>
  <w:style w:type="paragraph" w:customStyle="1" w:styleId="CFA11C9E62B048169FAD7D98EC3A3586">
    <w:name w:val="CFA11C9E62B048169FAD7D98EC3A3586"/>
  </w:style>
  <w:style w:type="paragraph" w:customStyle="1" w:styleId="E4D9D6F05C1843E38A182991D0195263">
    <w:name w:val="E4D9D6F05C1843E38A182991D0195263"/>
  </w:style>
  <w:style w:type="paragraph" w:customStyle="1" w:styleId="640DC7BA09154C57A9A1BD2EBD0337FD">
    <w:name w:val="640DC7BA09154C57A9A1BD2EBD0337FD"/>
  </w:style>
  <w:style w:type="paragraph" w:customStyle="1" w:styleId="82BCBA863AE24B88BB6DA20DBE6DFAE9">
    <w:name w:val="82BCBA863AE24B88BB6DA20DBE6DFAE9"/>
  </w:style>
  <w:style w:type="paragraph" w:customStyle="1" w:styleId="8489D57FF58844ED9431E414D94A5DC2">
    <w:name w:val="8489D57FF58844ED9431E414D94A5DC2"/>
  </w:style>
  <w:style w:type="paragraph" w:customStyle="1" w:styleId="430BFA59C2DF42AFBF6E03669316C2B2">
    <w:name w:val="430BFA59C2DF42AFBF6E03669316C2B2"/>
  </w:style>
  <w:style w:type="paragraph" w:customStyle="1" w:styleId="5EA4C3CCF2A34410AE3901A3B06C983D">
    <w:name w:val="5EA4C3CCF2A34410AE3901A3B06C983D"/>
  </w:style>
  <w:style w:type="paragraph" w:customStyle="1" w:styleId="EDAEFC03F9274B1A9C6906DDD4483F58">
    <w:name w:val="EDAEFC03F9274B1A9C6906DDD4483F58"/>
  </w:style>
  <w:style w:type="paragraph" w:customStyle="1" w:styleId="8ED04D66AE5A4C3C9BA699EC9E6889BC">
    <w:name w:val="8ED04D66AE5A4C3C9BA699EC9E6889BC"/>
  </w:style>
  <w:style w:type="paragraph" w:customStyle="1" w:styleId="5E99F2C21DFD4278B59770C42E2BCEAB">
    <w:name w:val="5E99F2C21DFD4278B59770C42E2BCEAB"/>
  </w:style>
  <w:style w:type="paragraph" w:customStyle="1" w:styleId="2CAF1847DCCD459C8FC45500597C1539">
    <w:name w:val="2CAF1847DCCD459C8FC45500597C1539"/>
  </w:style>
  <w:style w:type="paragraph" w:customStyle="1" w:styleId="DFF427D3D43A4B30B62A3D916BE89D5B">
    <w:name w:val="DFF427D3D43A4B30B62A3D916BE89D5B"/>
  </w:style>
  <w:style w:type="paragraph" w:customStyle="1" w:styleId="10F2286ABD8B42F8ADA855679BB3A768">
    <w:name w:val="10F2286ABD8B42F8ADA855679BB3A768"/>
  </w:style>
  <w:style w:type="paragraph" w:customStyle="1" w:styleId="619CA31D634D40D8B98534EC54DC4C94">
    <w:name w:val="619CA31D634D40D8B98534EC54DC4C94"/>
  </w:style>
  <w:style w:type="paragraph" w:customStyle="1" w:styleId="508654300CC44983B1D73B7A59FD3697">
    <w:name w:val="508654300CC44983B1D73B7A59FD3697"/>
  </w:style>
  <w:style w:type="paragraph" w:customStyle="1" w:styleId="DFD909C9E8D843ECAAC0213D0E040A99">
    <w:name w:val="DFD909C9E8D843ECAAC0213D0E040A99"/>
  </w:style>
  <w:style w:type="paragraph" w:customStyle="1" w:styleId="22061BFADD4C4E9B84F1FE1258AA39EA">
    <w:name w:val="22061BFADD4C4E9B84F1FE1258AA39EA"/>
  </w:style>
  <w:style w:type="paragraph" w:customStyle="1" w:styleId="6CECA9B6443A41478BB2ABCF74A1A807">
    <w:name w:val="6CECA9B6443A41478BB2ABCF74A1A807"/>
    <w:rsid w:val="000818D6"/>
  </w:style>
  <w:style w:type="paragraph" w:customStyle="1" w:styleId="D42A24CD6E9543BFA9DEBACD64E48110">
    <w:name w:val="D42A24CD6E9543BFA9DEBACD64E48110"/>
    <w:rsid w:val="000818D6"/>
  </w:style>
  <w:style w:type="paragraph" w:customStyle="1" w:styleId="7BE58F766BBC42C18C82D443C3CC1E42">
    <w:name w:val="7BE58F766BBC42C18C82D443C3CC1E42"/>
    <w:rsid w:val="000818D6"/>
  </w:style>
  <w:style w:type="paragraph" w:customStyle="1" w:styleId="4366871FE69E4ABA8D21777B40098472">
    <w:name w:val="4366871FE69E4ABA8D21777B40098472"/>
    <w:rsid w:val="000818D6"/>
  </w:style>
  <w:style w:type="paragraph" w:customStyle="1" w:styleId="7512AA40887C44E49CA285769C9B900A">
    <w:name w:val="7512AA40887C44E49CA285769C9B900A"/>
    <w:rsid w:val="000818D6"/>
  </w:style>
  <w:style w:type="paragraph" w:customStyle="1" w:styleId="1526D077A32943BCA9B43D3CB75FDEC9">
    <w:name w:val="1526D077A32943BCA9B43D3CB75FDEC9"/>
    <w:rsid w:val="000818D6"/>
  </w:style>
  <w:style w:type="paragraph" w:customStyle="1" w:styleId="71DC3BFDC7884867A9F08EF54FB4E6CD">
    <w:name w:val="71DC3BFDC7884867A9F08EF54FB4E6CD"/>
    <w:rsid w:val="000818D6"/>
  </w:style>
  <w:style w:type="paragraph" w:customStyle="1" w:styleId="2BD3A4348A76485DB5D26E561FE6A1A9">
    <w:name w:val="2BD3A4348A76485DB5D26E561FE6A1A9"/>
    <w:rsid w:val="000818D6"/>
  </w:style>
  <w:style w:type="paragraph" w:customStyle="1" w:styleId="0ABF292B5EC94ABBBBECC9A543DC3CE7">
    <w:name w:val="0ABF292B5EC94ABBBBECC9A543DC3CE7"/>
    <w:rsid w:val="000818D6"/>
  </w:style>
  <w:style w:type="paragraph" w:customStyle="1" w:styleId="1014F436A153437291D89E4AD437100D">
    <w:name w:val="1014F436A153437291D89E4AD437100D"/>
    <w:rsid w:val="000818D6"/>
  </w:style>
  <w:style w:type="paragraph" w:customStyle="1" w:styleId="BBB839FF05E3493296FCEA8C0179651F">
    <w:name w:val="BBB839FF05E3493296FCEA8C0179651F"/>
    <w:rsid w:val="000818D6"/>
  </w:style>
  <w:style w:type="paragraph" w:customStyle="1" w:styleId="8835DE3EB2E64B86929F0E4B6392BA30">
    <w:name w:val="8835DE3EB2E64B86929F0E4B6392BA30"/>
    <w:rsid w:val="000818D6"/>
  </w:style>
  <w:style w:type="paragraph" w:customStyle="1" w:styleId="64C44BBABCD64F189071099DBE841D4E">
    <w:name w:val="64C44BBABCD64F189071099DBE841D4E"/>
    <w:rsid w:val="000818D6"/>
  </w:style>
  <w:style w:type="paragraph" w:customStyle="1" w:styleId="447A8FE903C14EE6A59373D32A3897F1">
    <w:name w:val="447A8FE903C14EE6A59373D32A3897F1"/>
    <w:rsid w:val="000818D6"/>
  </w:style>
  <w:style w:type="paragraph" w:customStyle="1" w:styleId="4664081DC04C489C98018D8A06BBA0A7">
    <w:name w:val="4664081DC04C489C98018D8A06BBA0A7"/>
    <w:rsid w:val="000818D6"/>
  </w:style>
  <w:style w:type="paragraph" w:customStyle="1" w:styleId="0D82F663AAA9445FA1826DD14E8CAD1B">
    <w:name w:val="0D82F663AAA9445FA1826DD14E8CAD1B"/>
    <w:rsid w:val="000818D6"/>
  </w:style>
  <w:style w:type="paragraph" w:customStyle="1" w:styleId="4CC8FDAF65DC49D39F788A0A35EF4998">
    <w:name w:val="4CC8FDAF65DC49D39F788A0A35EF4998"/>
    <w:rsid w:val="000818D6"/>
  </w:style>
  <w:style w:type="paragraph" w:customStyle="1" w:styleId="5584A46EBFEE408CB7669570A6C958C2">
    <w:name w:val="5584A46EBFEE408CB7669570A6C958C2"/>
    <w:rsid w:val="000818D6"/>
  </w:style>
  <w:style w:type="paragraph" w:customStyle="1" w:styleId="F182817FC1414FCF9984FEF7C5BE574A">
    <w:name w:val="F182817FC1414FCF9984FEF7C5BE574A"/>
    <w:rsid w:val="000818D6"/>
  </w:style>
  <w:style w:type="paragraph" w:customStyle="1" w:styleId="FB084A6F67064F24BCEB360941B1C4E4">
    <w:name w:val="FB084A6F67064F24BCEB360941B1C4E4"/>
    <w:rsid w:val="000818D6"/>
  </w:style>
  <w:style w:type="paragraph" w:customStyle="1" w:styleId="D280E0FBBA5C473BAD07678B5866A354">
    <w:name w:val="D280E0FBBA5C473BAD07678B5866A354"/>
    <w:rsid w:val="000818D6"/>
  </w:style>
  <w:style w:type="paragraph" w:customStyle="1" w:styleId="08029A0C8403474FB5064132769D560D">
    <w:name w:val="08029A0C8403474FB5064132769D560D"/>
    <w:rsid w:val="000818D6"/>
  </w:style>
  <w:style w:type="paragraph" w:customStyle="1" w:styleId="6CFC195AF35C4AD3B9F346D675BD0B81">
    <w:name w:val="6CFC195AF35C4AD3B9F346D675BD0B81"/>
    <w:rsid w:val="000818D6"/>
  </w:style>
  <w:style w:type="paragraph" w:customStyle="1" w:styleId="B871C4C3FBBD4377BEDEAEEF707D749E">
    <w:name w:val="B871C4C3FBBD4377BEDEAEEF707D749E"/>
    <w:rsid w:val="000818D6"/>
  </w:style>
  <w:style w:type="paragraph" w:customStyle="1" w:styleId="9B3E8A252BF642A787D415B156F38749">
    <w:name w:val="9B3E8A252BF642A787D415B156F38749"/>
    <w:rsid w:val="000818D6"/>
  </w:style>
  <w:style w:type="paragraph" w:customStyle="1" w:styleId="4D12DA85911C4F92AAF5949800993C39">
    <w:name w:val="4D12DA85911C4F92AAF5949800993C39"/>
    <w:rsid w:val="000818D6"/>
  </w:style>
  <w:style w:type="paragraph" w:customStyle="1" w:styleId="BB63AC4993E04FB6A8DC5B4F1D08CC53">
    <w:name w:val="BB63AC4993E04FB6A8DC5B4F1D08CC53"/>
    <w:rsid w:val="000818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Offinso-ahenkro,kumasi,gh</CompanyAddress>
  <CompanyPhone>(+233)50-616-2161</CompanyPhone>
  <CompanyFax/>
  <CompanyEmail>kalongboniface97@gmail.com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E05BF86-93CA-427B-9755-E1E0EEE3C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182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Kalong Boniface</dc:creator>
  <cp:lastModifiedBy>Guy</cp:lastModifiedBy>
  <cp:revision>11</cp:revision>
  <dcterms:created xsi:type="dcterms:W3CDTF">2022-05-13T05:42:00Z</dcterms:created>
  <dcterms:modified xsi:type="dcterms:W3CDTF">2022-07-03T01:28:00Z</dcterms:modified>
</cp:coreProperties>
</file>